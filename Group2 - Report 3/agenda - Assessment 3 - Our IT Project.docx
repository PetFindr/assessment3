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6DAC75617D7CE0419B34B9352703728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Pr="009770B3" w:rsidR="00A40F09" w:rsidP="00785C64" w:rsidRDefault="00AF277F" w14:paraId="22B7BE4F" w14:textId="77777777">
          <w:pPr>
            <w:pStyle w:val="Title"/>
          </w:pPr>
          <w:r w:rsidRPr="009770B3">
            <w:rPr>
              <w:lang w:val="en-GB" w:bidi="en-GB"/>
            </w:rPr>
            <w:t>agenda</w:t>
          </w:r>
        </w:p>
      </w:sdtContent>
    </w:sdt>
    <w:p w:rsidRPr="009770B3" w:rsidR="00A40F09" w:rsidRDefault="00E4757F" w14:paraId="7E0C950B" w14:textId="347BC215">
      <w:pPr>
        <w:pStyle w:val="Heading1"/>
      </w:pPr>
      <w:r w:rsidRPr="00E4757F">
        <w:t>Assessment 3: Our IT Project</w:t>
      </w:r>
    </w:p>
    <w:p w:rsidR="00DB69D1" w:rsidRDefault="00DB69D1" w14:paraId="0730CA47" w14:textId="77777777">
      <w:pPr>
        <w:pStyle w:val="AgendaInformation"/>
      </w:pPr>
    </w:p>
    <w:p w:rsidRPr="009770B3" w:rsidR="00A40F09" w:rsidRDefault="00E4757F" w14:paraId="64897187" w14:textId="2F89C075">
      <w:pPr>
        <w:pStyle w:val="AgendaInformation"/>
      </w:pPr>
      <w:r>
        <w:t>Meeting Organizer:</w:t>
      </w:r>
      <w:r w:rsidRPr="009770B3" w:rsidR="00AF277F">
        <w:rPr>
          <w:lang w:val="en-GB" w:bidi="en-GB"/>
        </w:rPr>
        <w:t xml:space="preserve"> </w:t>
      </w:r>
      <w:r w:rsidR="00DB69D1">
        <w:t>Victor van der Meer</w:t>
      </w:r>
    </w:p>
    <w:p w:rsidRPr="009770B3" w:rsidR="00A40F09" w:rsidRDefault="001726F9" w14:paraId="07D53751" w14:textId="423C5C91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F77E291E38705B4D90E9D86B48228DF4"/>
          </w:placeholder>
          <w:temporary/>
          <w:showingPlcHdr/>
          <w15:appearance w15:val="hidden"/>
        </w:sdtPr>
        <w:sdtEndPr/>
        <w:sdtContent>
          <w:r w:rsidRPr="009770B3" w:rsidR="008325FA">
            <w:rPr>
              <w:lang w:val="en-GB" w:bidi="en-GB"/>
            </w:rPr>
            <w:t>Attendees:</w:t>
          </w:r>
        </w:sdtContent>
      </w:sdt>
      <w:r w:rsidRPr="009770B3" w:rsidR="00AF277F">
        <w:rPr>
          <w:lang w:val="en-GB" w:bidi="en-GB"/>
        </w:rPr>
        <w:t xml:space="preserve"> </w:t>
      </w:r>
      <w:r w:rsidR="00E4757F">
        <w:t>Group 2</w:t>
      </w:r>
    </w:p>
    <w:p w:rsidR="00A40F09" w:rsidRDefault="001726F9" w14:paraId="19B7C7CA" w14:textId="5C51CCBC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E34BB3DFEA70DA43960B0CEA10B3F996"/>
          </w:placeholder>
          <w:temporary/>
          <w:showingPlcHdr/>
          <w15:appearance w15:val="hidden"/>
        </w:sdtPr>
        <w:sdtEndPr/>
        <w:sdtContent>
          <w:r w:rsidRPr="009770B3" w:rsidR="008325FA">
            <w:rPr>
              <w:lang w:val="en-GB" w:bidi="en-GB"/>
            </w:rPr>
            <w:t>Please read:</w:t>
          </w:r>
        </w:sdtContent>
      </w:sdt>
      <w:r w:rsidRPr="009770B3" w:rsidR="00AF277F">
        <w:rPr>
          <w:lang w:val="en-GB" w:bidi="en-GB"/>
        </w:rPr>
        <w:t xml:space="preserve"> </w:t>
      </w:r>
      <w:r w:rsidR="00E4757F">
        <w:t xml:space="preserve">Assessment 3 – Our IT Project </w:t>
      </w:r>
    </w:p>
    <w:p w:rsidR="00783BDC" w:rsidP="00EA570E" w:rsidRDefault="00E4757F" w14:paraId="59711EB4" w14:textId="57746D93">
      <w:pPr>
        <w:pStyle w:val="AgendaInformation"/>
        <w:rPr>
          <w:color w:val="0563C1" w:themeColor="hyperlink"/>
          <w:sz w:val="16"/>
          <w:szCs w:val="16"/>
          <w:u w:val="single"/>
        </w:rPr>
      </w:pPr>
      <w:r>
        <w:t xml:space="preserve">Resource Link: </w:t>
      </w:r>
      <w:hyperlink w:history="1" r:id="rId7">
        <w:r w:rsidRPr="00313B5F" w:rsidR="00EA570E">
          <w:rPr>
            <w:rStyle w:val="Hyperlink"/>
            <w:sz w:val="16"/>
            <w:szCs w:val="16"/>
          </w:rPr>
          <w:t>https://teams.microsoft.com/l/file/4323fbd3-a8da-46f6-9c93-44458f0c9b7a?tenantId=d1323671-cdbe-4417-b4d4-bdb24b51316b&amp;fileType=pdf&amp;objectUrl=https%3A%2F%2Frmiteduau-my.sharepoint.com%2Fpersonal%2Fs3824193_student_rmit_edu_au%2FDocuments%2FMicrosoft%20Teams%20Chat%20Files%2FCOSC2196%20-%20IntroToIT%20Assessment%20Task%203%20-%20Our%20IT%20Project.pdf&amp;baseUrl=https%3A%2F%2Frmiteduau-my.sharepoint.com%2Fpersonal%2Fs3824193_student_rmit_edu_au&amp;serviceName=p2p&amp;threadId=19:meeting_MmQ0OGFjYjgtM2QyYS00YTUxLTgyOWYtODJlYzIzNzE3MmI5@thread.v2</w:t>
        </w:r>
      </w:hyperlink>
    </w:p>
    <w:p w:rsidRPr="00EA570E" w:rsidR="00EA570E" w:rsidP="00EA570E" w:rsidRDefault="00EA570E" w14:paraId="5BF4E27D" w14:textId="77777777">
      <w:pPr>
        <w:pStyle w:val="AgendaInformation"/>
        <w:rPr>
          <w:color w:val="0563C1" w:themeColor="hyperlink"/>
          <w:sz w:val="16"/>
          <w:szCs w:val="16"/>
          <w:u w:val="single"/>
        </w:rPr>
      </w:pPr>
    </w:p>
    <w:tbl>
      <w:tblPr>
        <w:tblStyle w:val="TableGrid"/>
        <w:tblW w:w="5000" w:type="pct"/>
        <w:tblBorders>
          <w:top w:val="single" w:color="A6A6A6" w:themeColor="background1" w:themeShade="A6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6A6A6" w:themeColor="background1" w:themeShade="A6" w:sz="4" w:space="0"/>
          <w:insideV w:val="none" w:color="auto" w:sz="0" w:space="0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1959"/>
        <w:gridCol w:w="3577"/>
        <w:gridCol w:w="2770"/>
      </w:tblGrid>
      <w:tr w:rsidRPr="009770B3" w:rsidR="00A40F09" w:rsidTr="002C6A69" w14:paraId="4EC3A37D" w14:textId="77777777">
        <w:tc>
          <w:tcPr>
            <w:tcW w:w="1959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:rsidRPr="009770B3" w:rsidR="00A40F09" w:rsidRDefault="00A40F09" w14:paraId="34570F02" w14:textId="3F9B6C03">
            <w:pPr>
              <w:spacing w:after="80"/>
            </w:pPr>
          </w:p>
        </w:tc>
        <w:tc>
          <w:tcPr>
            <w:tcW w:w="357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:rsidR="002C6A69" w:rsidRDefault="002C6A69" w14:paraId="1ACB0CB9" w14:textId="77777777">
            <w:pPr>
              <w:pStyle w:val="Heading1"/>
              <w:spacing w:after="80"/>
              <w:outlineLvl w:val="0"/>
            </w:pPr>
          </w:p>
          <w:p w:rsidRPr="009770B3" w:rsidR="00A40F09" w:rsidRDefault="00E4757F" w14:paraId="0AE781BE" w14:textId="6562CFCE">
            <w:pPr>
              <w:pStyle w:val="Heading1"/>
              <w:spacing w:after="80"/>
              <w:outlineLvl w:val="0"/>
            </w:pPr>
            <w:r w:rsidRPr="00E4757F">
              <w:t>Assessment 3: Our IT Project</w:t>
            </w:r>
          </w:p>
        </w:tc>
        <w:tc>
          <w:tcPr>
            <w:tcW w:w="2770" w:type="dxa"/>
            <w:tcBorders>
              <w:bottom w:val="nil"/>
            </w:tcBorders>
            <w:tcMar>
              <w:bottom w:w="0" w:type="dxa"/>
            </w:tcMar>
          </w:tcPr>
          <w:p w:rsidRPr="009770B3" w:rsidR="00A40F09" w:rsidRDefault="00A40F09" w14:paraId="6E690A79" w14:textId="33DD7596">
            <w:pPr>
              <w:spacing w:after="80"/>
            </w:pPr>
          </w:p>
        </w:tc>
      </w:tr>
      <w:tr w:rsidRPr="009770B3" w:rsidR="00A40F09" w:rsidTr="002C6A69" w14:paraId="2AAE7FD0" w14:textId="77777777">
        <w:tc>
          <w:tcPr>
            <w:tcW w:w="1959" w:type="dxa"/>
            <w:tcBorders>
              <w:top w:val="nil"/>
              <w:bottom w:val="single" w:color="A6A6A6" w:themeColor="background1" w:themeShade="A6" w:sz="4" w:space="0"/>
            </w:tcBorders>
            <w:tcMar>
              <w:top w:w="0" w:type="dxa"/>
              <w:right w:w="72" w:type="dxa"/>
            </w:tcMar>
          </w:tcPr>
          <w:p w:rsidRPr="009770B3" w:rsidR="00A40F09" w:rsidRDefault="00E4757F" w14:paraId="4263E307" w14:textId="6BEC52E5">
            <w:pPr>
              <w:spacing w:after="80"/>
            </w:pPr>
            <w:r>
              <w:t>Sunday</w:t>
            </w:r>
            <w:r w:rsidR="002C6A69">
              <w:t>, 7</w:t>
            </w:r>
            <w:r w:rsidRPr="002C6A69" w:rsidR="002C6A69">
              <w:rPr>
                <w:vertAlign w:val="superscript"/>
              </w:rPr>
              <w:t>th</w:t>
            </w:r>
            <w:r w:rsidR="002C6A69">
              <w:t xml:space="preserve"> Feb </w:t>
            </w:r>
            <w:r w:rsidR="002C6A69">
              <w:br/>
            </w:r>
            <w:r w:rsidR="002C6A69">
              <w:t xml:space="preserve">@ </w:t>
            </w:r>
            <w:r>
              <w:t>11:00AM</w:t>
            </w:r>
          </w:p>
        </w:tc>
        <w:tc>
          <w:tcPr>
            <w:tcW w:w="3577" w:type="dxa"/>
            <w:tcBorders>
              <w:top w:val="nil"/>
              <w:bottom w:val="single" w:color="A6A6A6" w:themeColor="background1" w:themeShade="A6" w:sz="4" w:space="0"/>
            </w:tcBorders>
            <w:tcMar>
              <w:top w:w="0" w:type="dxa"/>
              <w:right w:w="72" w:type="dxa"/>
            </w:tcMar>
          </w:tcPr>
          <w:p w:rsidRPr="009770B3" w:rsidR="00A40F09" w:rsidP="00785C64" w:rsidRDefault="00E4757F" w14:paraId="0D095D9C" w14:textId="3117AE75">
            <w:pPr>
              <w:spacing w:after="80"/>
            </w:pPr>
            <w:r>
              <w:t>Run Through Assessment 3</w:t>
            </w:r>
          </w:p>
          <w:p w:rsidRPr="009770B3" w:rsidR="00A403FA" w:rsidP="00785C64" w:rsidRDefault="00E4757F" w14:paraId="3B58E9E3" w14:textId="0870DD23">
            <w:pPr>
              <w:spacing w:after="80"/>
            </w:pPr>
            <w:r>
              <w:t>Delegate roles and tasks</w:t>
            </w:r>
          </w:p>
        </w:tc>
        <w:tc>
          <w:tcPr>
            <w:tcW w:w="2770" w:type="dxa"/>
            <w:tcBorders>
              <w:top w:val="nil"/>
              <w:bottom w:val="single" w:color="A6A6A6" w:themeColor="background1" w:themeShade="A6" w:sz="4" w:space="0"/>
            </w:tcBorders>
            <w:tcMar>
              <w:top w:w="0" w:type="dxa"/>
            </w:tcMar>
          </w:tcPr>
          <w:p w:rsidRPr="009770B3" w:rsidR="00A403FA" w:rsidP="00DB69D1" w:rsidRDefault="001726F9" w14:paraId="01FB8F20" w14:textId="1A12BD1B">
            <w:pPr>
              <w:jc w:val="center"/>
            </w:pPr>
            <w:hyperlink w:tgtFrame="_blank" w:history="1" r:id="rId8">
              <w:r w:rsidR="00DB69D1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</w:p>
        </w:tc>
      </w:tr>
      <w:tr w:rsidRPr="009770B3" w:rsidR="00A40F09" w:rsidTr="002C6A69" w14:paraId="6452DCE2" w14:textId="77777777">
        <w:tc>
          <w:tcPr>
            <w:tcW w:w="1959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:rsidRPr="009770B3" w:rsidR="00A40F09" w:rsidRDefault="00A40F09" w14:paraId="036A2975" w14:textId="497BB1A1">
            <w:pPr>
              <w:spacing w:after="80"/>
            </w:pPr>
          </w:p>
        </w:tc>
        <w:tc>
          <w:tcPr>
            <w:tcW w:w="357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:rsidR="002C6A69" w:rsidRDefault="002C6A69" w14:paraId="2AFACDDD" w14:textId="77777777">
            <w:pPr>
              <w:pStyle w:val="Heading1"/>
              <w:spacing w:after="80"/>
              <w:outlineLvl w:val="0"/>
            </w:pPr>
          </w:p>
          <w:p w:rsidRPr="009770B3" w:rsidR="00A40F09" w:rsidRDefault="002C6A69" w14:paraId="1AC51E49" w14:textId="72B870D3">
            <w:pPr>
              <w:pStyle w:val="Heading1"/>
              <w:spacing w:after="80"/>
              <w:outlineLvl w:val="0"/>
            </w:pPr>
            <w:r w:rsidRPr="002C6A69">
              <w:t>Assessment 3 - Prototype Meeting</w:t>
            </w:r>
          </w:p>
        </w:tc>
        <w:tc>
          <w:tcPr>
            <w:tcW w:w="2770" w:type="dxa"/>
            <w:tcBorders>
              <w:bottom w:val="nil"/>
            </w:tcBorders>
            <w:tcMar>
              <w:bottom w:w="0" w:type="dxa"/>
            </w:tcMar>
          </w:tcPr>
          <w:p w:rsidRPr="009770B3" w:rsidR="00A40F09" w:rsidRDefault="00A40F09" w14:paraId="17279384" w14:textId="7F3D8E68">
            <w:pPr>
              <w:spacing w:after="80"/>
            </w:pPr>
          </w:p>
        </w:tc>
      </w:tr>
      <w:tr w:rsidRPr="009770B3" w:rsidR="002C6A69" w:rsidTr="002C6A69" w14:paraId="0A7D71DC" w14:textId="77777777">
        <w:tc>
          <w:tcPr>
            <w:tcW w:w="1959" w:type="dxa"/>
            <w:tcBorders>
              <w:top w:val="nil"/>
              <w:bottom w:val="single" w:color="A6A6A6" w:themeColor="background1" w:themeShade="A6" w:sz="4" w:space="0"/>
            </w:tcBorders>
            <w:tcMar>
              <w:top w:w="0" w:type="dxa"/>
              <w:right w:w="72" w:type="dxa"/>
            </w:tcMar>
          </w:tcPr>
          <w:p w:rsidRPr="009770B3" w:rsidR="002C6A69" w:rsidP="002C6A69" w:rsidRDefault="002C6A69" w14:paraId="59F0B134" w14:textId="7014F749">
            <w:pPr>
              <w:spacing w:after="80"/>
            </w:pPr>
            <w:r>
              <w:t>Monday, 8</w:t>
            </w:r>
            <w:r w:rsidRPr="002C6A69">
              <w:rPr>
                <w:vertAlign w:val="superscript"/>
              </w:rPr>
              <w:t>th</w:t>
            </w:r>
            <w:r>
              <w:t xml:space="preserve"> Feb </w:t>
            </w:r>
            <w:r>
              <w:br/>
            </w:r>
            <w:r>
              <w:t>@ 09:30AM</w:t>
            </w:r>
          </w:p>
        </w:tc>
        <w:tc>
          <w:tcPr>
            <w:tcW w:w="3577" w:type="dxa"/>
            <w:tcBorders>
              <w:top w:val="nil"/>
              <w:bottom w:val="single" w:color="A6A6A6" w:themeColor="background1" w:themeShade="A6" w:sz="4" w:space="0"/>
            </w:tcBorders>
            <w:tcMar>
              <w:top w:w="0" w:type="dxa"/>
              <w:right w:w="72" w:type="dxa"/>
            </w:tcMar>
          </w:tcPr>
          <w:p w:rsidRPr="009770B3" w:rsidR="002C6A69" w:rsidP="002C6A69" w:rsidRDefault="002C6A69" w14:paraId="01CAEF56" w14:textId="1D5952CC">
            <w:pPr>
              <w:spacing w:after="80"/>
            </w:pPr>
            <w:r>
              <w:t>Explore MIT APP Inventor</w:t>
            </w:r>
          </w:p>
          <w:p w:rsidRPr="009770B3" w:rsidR="002C6A69" w:rsidP="002C6A69" w:rsidRDefault="002C6A69" w14:paraId="614C68BE" w14:textId="2A686453">
            <w:pPr>
              <w:spacing w:after="80"/>
            </w:pPr>
            <w:r>
              <w:t>Develop a SOW (Scope of works)</w:t>
            </w:r>
          </w:p>
        </w:tc>
        <w:tc>
          <w:tcPr>
            <w:tcW w:w="2770" w:type="dxa"/>
            <w:tcBorders>
              <w:top w:val="nil"/>
              <w:bottom w:val="single" w:color="A6A6A6" w:themeColor="background1" w:themeShade="A6" w:sz="4" w:space="0"/>
            </w:tcBorders>
            <w:tcMar>
              <w:top w:w="0" w:type="dxa"/>
            </w:tcMar>
          </w:tcPr>
          <w:p w:rsidR="002C6A69" w:rsidP="002C6A69" w:rsidRDefault="001726F9" w14:paraId="64BE0CD0" w14:textId="77777777">
            <w:pPr>
              <w:jc w:val="center"/>
            </w:pPr>
            <w:hyperlink w:tgtFrame="_blank" w:history="1" r:id="rId9">
              <w:r w:rsidR="002C6A69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</w:p>
          <w:p w:rsidRPr="009770B3" w:rsidR="002C6A69" w:rsidP="002C6A69" w:rsidRDefault="002C6A69" w14:paraId="03951CC5" w14:textId="39E01623">
            <w:pPr>
              <w:spacing w:after="80"/>
            </w:pPr>
          </w:p>
        </w:tc>
      </w:tr>
    </w:tbl>
    <w:p w:rsidR="00E4757F" w:rsidRDefault="00E4757F" w14:paraId="6580DC13" w14:textId="27864F3E"/>
    <w:p w:rsidR="0089200C" w:rsidRDefault="00017F70" w14:paraId="669ACFF1" w14:textId="021B9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Notes: </w:t>
      </w:r>
    </w:p>
    <w:p w:rsidRPr="0089200C" w:rsidR="00017F70" w:rsidRDefault="00017F70" w14:paraId="7838D1C5" w14:textId="77777777">
      <w:pPr>
        <w:rPr>
          <w:b/>
          <w:bCs/>
          <w:sz w:val="28"/>
          <w:szCs w:val="28"/>
        </w:rPr>
      </w:pPr>
    </w:p>
    <w:p w:rsidR="00017F70" w:rsidRDefault="00C51A0A" w14:paraId="0C52BA21" w14:textId="41ED1B89">
      <w:pPr>
        <w:rPr>
          <w:b/>
          <w:bCs/>
          <w:color w:val="ED7D31" w:themeColor="accent2"/>
          <w:u w:val="single"/>
        </w:rPr>
      </w:pPr>
      <w:r w:rsidRPr="00783BDC">
        <w:rPr>
          <w:b/>
          <w:bCs/>
          <w:color w:val="ED7D31" w:themeColor="accent2"/>
          <w:u w:val="single"/>
        </w:rPr>
        <w:t xml:space="preserve">TO DO LIST </w:t>
      </w:r>
      <w:r w:rsidRPr="00783BDC" w:rsidR="00AB257F">
        <w:rPr>
          <w:b/>
          <w:bCs/>
          <w:color w:val="ED7D31" w:themeColor="accent2"/>
          <w:u w:val="single"/>
        </w:rPr>
        <w:t>&amp; RESPONSIBILITIES</w:t>
      </w:r>
    </w:p>
    <w:p w:rsidR="00783BDC" w:rsidP="6099D8F9" w:rsidRDefault="00265ABF" w14:paraId="5EB10463" w14:textId="54A35E54">
      <w:pPr>
        <w:pStyle w:val="Normal"/>
      </w:pPr>
      <w:r w:rsidRPr="6099D8F9" w:rsidR="00265ABF">
        <w:rPr>
          <w:color w:val="000000" w:themeColor="text1" w:themeTint="FF" w:themeShade="FF"/>
        </w:rPr>
        <w:t>A</w:t>
      </w:r>
      <w:r w:rsidRPr="6099D8F9" w:rsidR="00FF7C21">
        <w:rPr>
          <w:color w:val="000000" w:themeColor="text1" w:themeTint="FF" w:themeShade="FF"/>
        </w:rPr>
        <w:t>ssessment</w:t>
      </w:r>
      <w:r w:rsidRPr="6099D8F9" w:rsidR="00265ABF">
        <w:rPr>
          <w:color w:val="000000" w:themeColor="text1" w:themeTint="FF" w:themeShade="FF"/>
        </w:rPr>
        <w:t xml:space="preserve"> 3</w:t>
      </w:r>
      <w:r w:rsidRPr="6099D8F9" w:rsidR="00FF7C21">
        <w:rPr>
          <w:color w:val="000000" w:themeColor="text1" w:themeTint="FF" w:themeShade="FF"/>
        </w:rPr>
        <w:t xml:space="preserve"> is due is less than 2 weeks</w:t>
      </w:r>
      <w:r w:rsidRPr="6099D8F9" w:rsidR="00265ABF">
        <w:rPr>
          <w:color w:val="000000" w:themeColor="text1" w:themeTint="FF" w:themeShade="FF"/>
        </w:rPr>
        <w:t>,</w:t>
      </w:r>
      <w:r w:rsidRPr="6099D8F9" w:rsidR="00FF7C21">
        <w:rPr>
          <w:color w:val="000000" w:themeColor="text1" w:themeTint="FF" w:themeShade="FF"/>
        </w:rPr>
        <w:t xml:space="preserve"> w</w:t>
      </w:r>
      <w:r w:rsidRPr="6099D8F9" w:rsidR="00BD13A6">
        <w:rPr>
          <w:color w:val="000000" w:themeColor="text1" w:themeTint="FF" w:themeShade="FF"/>
        </w:rPr>
        <w:t>e will need to confirm roles and responsibilities</w:t>
      </w:r>
      <w:r w:rsidRPr="6099D8F9" w:rsidR="0089200C">
        <w:rPr>
          <w:color w:val="000000" w:themeColor="text1" w:themeTint="FF" w:themeShade="FF"/>
        </w:rPr>
        <w:t xml:space="preserve"> of the group</w:t>
      </w:r>
      <w:r w:rsidRPr="6099D8F9" w:rsidR="00FF7C21">
        <w:rPr>
          <w:color w:val="000000" w:themeColor="text1" w:themeTint="FF" w:themeShade="FF"/>
        </w:rPr>
        <w:t xml:space="preserve"> ASAP</w:t>
      </w:r>
      <w:r w:rsidRPr="6099D8F9" w:rsidR="00766862">
        <w:rPr>
          <w:color w:val="000000" w:themeColor="text1" w:themeTint="FF" w:themeShade="FF"/>
        </w:rPr>
        <w:t>, hopefully we can do this tomorrow</w:t>
      </w:r>
      <w:r w:rsidRPr="6099D8F9" w:rsidR="0089200C">
        <w:rPr>
          <w:color w:val="000000" w:themeColor="text1" w:themeTint="FF" w:themeShade="FF"/>
        </w:rPr>
        <w:t>.</w:t>
      </w:r>
      <w:r w:rsidRPr="6099D8F9" w:rsidR="00017F70">
        <w:rPr>
          <w:color w:val="000000" w:themeColor="text1" w:themeTint="FF" w:themeShade="FF"/>
        </w:rPr>
        <w:t xml:space="preserve"> </w:t>
      </w:r>
      <w:r w:rsidRPr="6099D8F9" w:rsidR="3F9974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 assessment </w:t>
      </w:r>
      <w:r w:rsidRPr="6099D8F9" w:rsidR="56C5862A">
        <w:rPr>
          <w:rFonts w:ascii="Calibri" w:hAnsi="Calibri" w:eastAsia="Calibri" w:cs="Calibri"/>
          <w:noProof w:val="0"/>
          <w:sz w:val="20"/>
          <w:szCs w:val="20"/>
          <w:lang w:val="en-US"/>
        </w:rPr>
        <w:t>says</w:t>
      </w:r>
      <w:r w:rsidRPr="6099D8F9" w:rsidR="3F9974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that to complete this assignment each member will need to at least put in 36 hours</w:t>
      </w:r>
      <w:r w:rsidRPr="6099D8F9" w:rsidR="1CF63B6F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00783BDC" w:rsidRDefault="00265ABF" w14:paraId="31AC37D5" w14:textId="3E1D4BFC">
      <w:pPr/>
    </w:p>
    <w:p w:rsidRPr="00BD13A6" w:rsidR="00017F70" w:rsidRDefault="00017F70" w14:paraId="14B348C2" w14:textId="77777777">
      <w:pPr>
        <w:rPr>
          <w:color w:val="000000" w:themeColor="text1"/>
        </w:rPr>
      </w:pPr>
    </w:p>
    <w:p w:rsidR="00C6268D" w:rsidRDefault="009D7CE0" w14:paraId="12E76C26" w14:textId="00B35AAF">
      <w:pPr>
        <w:rPr>
          <w:rFonts w:eastAsia="Times New Roman"/>
          <w:sz w:val="21"/>
          <w:szCs w:val="21"/>
        </w:rPr>
      </w:pPr>
      <w:r w:rsidRPr="00017F70">
        <w:rPr>
          <w:rFonts w:eastAsia="Times New Roman"/>
          <w:b/>
          <w:bCs/>
          <w:sz w:val="21"/>
          <w:szCs w:val="21"/>
          <w:u w:val="single"/>
        </w:rPr>
        <w:t xml:space="preserve">ASSESSMENT 3 (Prototype) - </w:t>
      </w:r>
      <w:r w:rsidRPr="00017F70" w:rsidR="00017F70">
        <w:rPr>
          <w:rFonts w:eastAsia="Times New Roman"/>
          <w:b/>
          <w:bCs/>
          <w:sz w:val="21"/>
          <w:szCs w:val="21"/>
          <w:u w:val="single"/>
        </w:rPr>
        <w:t>TASKS</w:t>
      </w:r>
      <w:r w:rsidRPr="00017F70">
        <w:rPr>
          <w:rFonts w:eastAsia="Times New Roman"/>
          <w:u w:val="single"/>
        </w:rPr>
        <w:t xml:space="preserve"> </w:t>
      </w:r>
      <w:r w:rsidRPr="00017F70">
        <w:rPr>
          <w:rFonts w:eastAsia="Times New Roman"/>
          <w:u w:val="single"/>
        </w:rPr>
        <w:br/>
      </w:r>
      <w:r>
        <w:rPr>
          <w:rFonts w:eastAsia="Times New Roman"/>
        </w:rPr>
        <w:br/>
      </w:r>
      <w:r w:rsidRPr="00295591">
        <w:rPr>
          <w:rFonts w:eastAsia="Times New Roman"/>
          <w:sz w:val="21"/>
          <w:szCs w:val="21"/>
        </w:rPr>
        <w:t xml:space="preserve">APP Prototype </w:t>
      </w:r>
      <w:r w:rsidR="00C6268D">
        <w:rPr>
          <w:rFonts w:eastAsia="Times New Roman"/>
          <w:sz w:val="21"/>
          <w:szCs w:val="21"/>
        </w:rPr>
        <w:t>–</w:t>
      </w:r>
      <w:r w:rsidRPr="00295591">
        <w:rPr>
          <w:rFonts w:eastAsia="Times New Roman"/>
          <w:sz w:val="21"/>
          <w:szCs w:val="21"/>
        </w:rPr>
        <w:t xml:space="preserve"> Victor</w:t>
      </w:r>
      <w:r w:rsidR="00C6268D">
        <w:rPr>
          <w:rFonts w:eastAsia="Times New Roman"/>
          <w:sz w:val="21"/>
          <w:szCs w:val="21"/>
        </w:rPr>
        <w:t xml:space="preserve">, </w:t>
      </w:r>
      <w:r w:rsidRPr="00295591" w:rsidR="00C6268D">
        <w:rPr>
          <w:rFonts w:eastAsia="Times New Roman"/>
          <w:sz w:val="21"/>
          <w:szCs w:val="21"/>
        </w:rPr>
        <w:t>Quentin</w:t>
      </w:r>
      <w:r w:rsidRPr="00295591" w:rsidR="00C6268D">
        <w:rPr>
          <w:rFonts w:eastAsia="Times New Roman"/>
          <w:sz w:val="21"/>
          <w:szCs w:val="21"/>
        </w:rPr>
        <w:t xml:space="preserve"> </w:t>
      </w:r>
      <w:r w:rsidR="00C6268D">
        <w:rPr>
          <w:rFonts w:eastAsia="Times New Roman"/>
          <w:sz w:val="21"/>
          <w:szCs w:val="21"/>
        </w:rPr>
        <w:t xml:space="preserve">(TBC), </w:t>
      </w:r>
    </w:p>
    <w:p w:rsidRPr="00C6268D" w:rsidR="00A30CA3" w:rsidRDefault="009D7CE0" w14:paraId="155C8111" w14:textId="2702C42C">
      <w:pPr>
        <w:rPr>
          <w:rFonts w:eastAsia="Times New Roman"/>
          <w:sz w:val="21"/>
          <w:szCs w:val="21"/>
        </w:rPr>
      </w:pPr>
      <w:r>
        <w:rPr>
          <w:rFonts w:eastAsia="Times New Roman"/>
        </w:rPr>
        <w:br/>
      </w:r>
      <w:r w:rsidRPr="00017F70">
        <w:rPr>
          <w:rFonts w:eastAsia="Times New Roman"/>
          <w:b/>
          <w:bCs/>
          <w:sz w:val="21"/>
          <w:szCs w:val="21"/>
          <w:u w:val="single"/>
        </w:rPr>
        <w:t>ASSESSMENT 5 (</w:t>
      </w:r>
      <w:proofErr w:type="gramStart"/>
      <w:r w:rsidRPr="00017F70">
        <w:rPr>
          <w:rFonts w:eastAsia="Times New Roman"/>
          <w:b/>
          <w:bCs/>
          <w:sz w:val="21"/>
          <w:szCs w:val="21"/>
          <w:u w:val="single"/>
        </w:rPr>
        <w:t>Video)  -</w:t>
      </w:r>
      <w:proofErr w:type="gramEnd"/>
      <w:r w:rsidRPr="00017F70">
        <w:rPr>
          <w:rFonts w:eastAsia="Times New Roman"/>
          <w:b/>
          <w:bCs/>
          <w:sz w:val="21"/>
          <w:szCs w:val="21"/>
          <w:u w:val="single"/>
        </w:rPr>
        <w:t xml:space="preserve"> TASKS</w:t>
      </w:r>
      <w:r w:rsidRPr="00017F70">
        <w:rPr>
          <w:rFonts w:eastAsia="Times New Roman"/>
          <w:u w:val="single"/>
        </w:rPr>
        <w:br/>
      </w:r>
      <w:r>
        <w:rPr>
          <w:rFonts w:eastAsia="Times New Roman"/>
          <w:sz w:val="21"/>
          <w:szCs w:val="21"/>
        </w:rPr>
        <w:t>Video Presentation - All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Video Editing - Mark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Final Submission - All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017F70">
        <w:rPr>
          <w:rFonts w:eastAsia="Times New Roman"/>
          <w:b/>
          <w:bCs/>
          <w:sz w:val="21"/>
          <w:szCs w:val="21"/>
          <w:u w:val="single"/>
        </w:rPr>
        <w:t>PROJECT REPORT (Project Plan) - TASKS</w:t>
      </w:r>
      <w:r>
        <w:rPr>
          <w:rFonts w:eastAsia="Times New Roman"/>
        </w:rPr>
        <w:br/>
      </w:r>
      <w:r w:rsidRPr="00295591">
        <w:rPr>
          <w:rFonts w:eastAsia="Times New Roman"/>
          <w:sz w:val="21"/>
          <w:szCs w:val="21"/>
        </w:rPr>
        <w:t>Team Profile - All</w:t>
      </w:r>
      <w:r w:rsidRPr="00295591">
        <w:rPr>
          <w:rFonts w:eastAsia="Times New Roman"/>
        </w:rPr>
        <w:br/>
      </w:r>
      <w:r w:rsidRPr="00295591">
        <w:rPr>
          <w:rFonts w:eastAsia="Times New Roman"/>
          <w:sz w:val="21"/>
          <w:szCs w:val="21"/>
        </w:rPr>
        <w:t>Personal information - All</w:t>
      </w:r>
      <w:r w:rsidRPr="00295591">
        <w:rPr>
          <w:rFonts w:eastAsia="Times New Roman"/>
        </w:rPr>
        <w:br/>
      </w:r>
      <w:r w:rsidRPr="00295591">
        <w:rPr>
          <w:rFonts w:eastAsia="Times New Roman"/>
          <w:sz w:val="21"/>
          <w:szCs w:val="21"/>
        </w:rPr>
        <w:t>Tools and meeting links - TBC (Mark) (see pt. 9)</w:t>
      </w:r>
      <w:r w:rsidRPr="00295591">
        <w:rPr>
          <w:rFonts w:eastAsia="Times New Roman"/>
        </w:rPr>
        <w:t xml:space="preserve"> </w:t>
      </w:r>
      <w:r w:rsidRPr="00295591"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1"/>
          <w:szCs w:val="21"/>
        </w:rPr>
        <w:t>The Project &gt; New Section Descriptions: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1. Topic - Victor</w:t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2. Motivation - Victor</w:t>
      </w:r>
      <w:r w:rsidRPr="00D81B8E">
        <w:rPr>
          <w:rFonts w:eastAsia="Times New Roman"/>
        </w:rPr>
        <w:t xml:space="preserve"> </w:t>
      </w:r>
      <w:r w:rsidRPr="00D81B8E">
        <w:rPr>
          <w:rFonts w:eastAsia="Times New Roman"/>
        </w:rPr>
        <w:br/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3. Landscape - TBC (Connor)</w:t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4. Aims - TBC (Connor)</w:t>
      </w:r>
      <w:r w:rsidRPr="00D81B8E">
        <w:rPr>
          <w:rFonts w:eastAsia="Times New Roman"/>
        </w:rPr>
        <w:t xml:space="preserve"> </w:t>
      </w:r>
      <w:r w:rsidRPr="00D81B8E">
        <w:rPr>
          <w:rFonts w:eastAsia="Times New Roman"/>
        </w:rPr>
        <w:br/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5. Plans &amp; Processes - TBC (</w:t>
      </w:r>
      <w:proofErr w:type="spellStart"/>
      <w:r w:rsidRPr="00D81B8E">
        <w:rPr>
          <w:rFonts w:eastAsia="Times New Roman"/>
          <w:sz w:val="21"/>
          <w:szCs w:val="21"/>
        </w:rPr>
        <w:t>Kanav</w:t>
      </w:r>
      <w:proofErr w:type="spellEnd"/>
      <w:r w:rsidRPr="00D81B8E">
        <w:rPr>
          <w:rFonts w:eastAsia="Times New Roman"/>
          <w:sz w:val="21"/>
          <w:szCs w:val="21"/>
        </w:rPr>
        <w:t>)</w:t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6. Roles - TBC (</w:t>
      </w:r>
      <w:proofErr w:type="spellStart"/>
      <w:r w:rsidRPr="00D81B8E">
        <w:rPr>
          <w:rFonts w:eastAsia="Times New Roman"/>
          <w:sz w:val="21"/>
          <w:szCs w:val="21"/>
        </w:rPr>
        <w:t>Kanav</w:t>
      </w:r>
      <w:proofErr w:type="spellEnd"/>
      <w:r w:rsidRPr="00D81B8E">
        <w:rPr>
          <w:rFonts w:eastAsia="Times New Roman"/>
          <w:sz w:val="21"/>
          <w:szCs w:val="21"/>
        </w:rPr>
        <w:t>)</w:t>
      </w:r>
      <w:r w:rsidRPr="00D81B8E">
        <w:rPr>
          <w:rFonts w:eastAsia="Times New Roman"/>
        </w:rPr>
        <w:t xml:space="preserve"> </w:t>
      </w:r>
      <w:r w:rsidRPr="00D81B8E">
        <w:rPr>
          <w:rFonts w:eastAsia="Times New Roman"/>
        </w:rPr>
        <w:br/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7. Scopes and Limits - TBC (Quentin)</w:t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8. Tool &amp; Technology - TBC (Quentin)</w:t>
      </w:r>
      <w:r w:rsidRPr="00D81B8E">
        <w:rPr>
          <w:rFonts w:eastAsia="Times New Roman"/>
        </w:rPr>
        <w:br/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9. Testing - TBC (Mark/All)</w:t>
      </w:r>
      <w:r w:rsidRPr="00D81B8E">
        <w:rPr>
          <w:rFonts w:eastAsia="Times New Roman"/>
        </w:rPr>
        <w:t xml:space="preserve"> </w:t>
      </w:r>
      <w:r w:rsidRPr="00D81B8E">
        <w:rPr>
          <w:rFonts w:eastAsia="Times New Roman"/>
        </w:rPr>
        <w:br/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10. Time frames - TBC (Matt)</w:t>
      </w:r>
      <w:r w:rsidRPr="00D81B8E">
        <w:rPr>
          <w:rFonts w:eastAsia="Times New Roman"/>
        </w:rPr>
        <w:br/>
      </w:r>
      <w:r w:rsidRPr="00D81B8E">
        <w:rPr>
          <w:rFonts w:eastAsia="Times New Roman"/>
          <w:sz w:val="21"/>
          <w:szCs w:val="21"/>
        </w:rPr>
        <w:t>11. Risks - TBC (Matt)</w:t>
      </w:r>
    </w:p>
    <w:sectPr w:rsidRPr="00C6268D" w:rsidR="00A30CA3" w:rsidSect="00234C22">
      <w:headerReference w:type="default" r:id="rId10"/>
      <w:footerReference w:type="default" r:id="rId11"/>
      <w:pgSz w:w="11906" w:h="16838" w:orient="portrait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26F9" w:rsidRDefault="001726F9" w14:paraId="3ACCFACA" w14:textId="77777777">
      <w:pPr>
        <w:spacing w:after="0"/>
      </w:pPr>
      <w:r>
        <w:separator/>
      </w:r>
    </w:p>
  </w:endnote>
  <w:endnote w:type="continuationSeparator" w:id="0">
    <w:p w:rsidR="001726F9" w:rsidRDefault="001726F9" w14:paraId="6346C7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 w14:paraId="446F3F1D" w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D26914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26F9" w:rsidRDefault="001726F9" w14:paraId="483A6CC4" w14:textId="77777777">
      <w:pPr>
        <w:spacing w:after="0"/>
      </w:pPr>
      <w:r>
        <w:separator/>
      </w:r>
    </w:p>
  </w:footnote>
  <w:footnote w:type="continuationSeparator" w:id="0">
    <w:p w:rsidR="001726F9" w:rsidRDefault="001726F9" w14:paraId="295939F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E5D8249769FE7F4782119689DA0FDCCC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48358B" w14:paraId="4674E9C6" w14:textId="77777777">
        <w:pPr>
          <w:pStyle w:val="Title"/>
        </w:pPr>
        <w:r>
          <w:rPr>
            <w:lang w:val="en-GB" w:bidi="en-GB"/>
          </w:rP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web"/>
  <w:zoom w:percent="82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7F"/>
    <w:rsid w:val="00017F70"/>
    <w:rsid w:val="000B4A87"/>
    <w:rsid w:val="000E66AE"/>
    <w:rsid w:val="001726F9"/>
    <w:rsid w:val="001A7254"/>
    <w:rsid w:val="001A789B"/>
    <w:rsid w:val="00201B9D"/>
    <w:rsid w:val="00234C22"/>
    <w:rsid w:val="00265ABF"/>
    <w:rsid w:val="00295591"/>
    <w:rsid w:val="002C6A69"/>
    <w:rsid w:val="0034533A"/>
    <w:rsid w:val="003657E0"/>
    <w:rsid w:val="003D5CF1"/>
    <w:rsid w:val="00404FC1"/>
    <w:rsid w:val="0048358B"/>
    <w:rsid w:val="0057417F"/>
    <w:rsid w:val="00584325"/>
    <w:rsid w:val="00636B36"/>
    <w:rsid w:val="00646AAC"/>
    <w:rsid w:val="00766862"/>
    <w:rsid w:val="00783BDC"/>
    <w:rsid w:val="00785C64"/>
    <w:rsid w:val="008325FA"/>
    <w:rsid w:val="0089200C"/>
    <w:rsid w:val="008C2B0F"/>
    <w:rsid w:val="009519AE"/>
    <w:rsid w:val="00956F7A"/>
    <w:rsid w:val="009770B3"/>
    <w:rsid w:val="009D7CE0"/>
    <w:rsid w:val="00A30CA3"/>
    <w:rsid w:val="00A403FA"/>
    <w:rsid w:val="00A40F09"/>
    <w:rsid w:val="00AB257F"/>
    <w:rsid w:val="00AB3365"/>
    <w:rsid w:val="00AB6532"/>
    <w:rsid w:val="00AE66C1"/>
    <w:rsid w:val="00AF277F"/>
    <w:rsid w:val="00BA43E3"/>
    <w:rsid w:val="00BD13A6"/>
    <w:rsid w:val="00C51A0A"/>
    <w:rsid w:val="00C6268D"/>
    <w:rsid w:val="00C62F06"/>
    <w:rsid w:val="00CB4D81"/>
    <w:rsid w:val="00D26914"/>
    <w:rsid w:val="00D81B8E"/>
    <w:rsid w:val="00DB69D1"/>
    <w:rsid w:val="00E14AB0"/>
    <w:rsid w:val="00E334F6"/>
    <w:rsid w:val="00E4757F"/>
    <w:rsid w:val="00EA570E"/>
    <w:rsid w:val="00EC4863"/>
    <w:rsid w:val="00EE2E2E"/>
    <w:rsid w:val="00F926C7"/>
    <w:rsid w:val="00FA4754"/>
    <w:rsid w:val="00FF7C21"/>
    <w:rsid w:val="15F0AD8E"/>
    <w:rsid w:val="1CF63B6F"/>
    <w:rsid w:val="3F997434"/>
    <w:rsid w:val="56C5862A"/>
    <w:rsid w:val="6099D8F9"/>
    <w:rsid w:val="78BEE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DC43A"/>
  <w15:chartTrackingRefBased/>
  <w15:docId w15:val="{44305FA0-2A6B-6042-A82F-4CA8C516C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styleId="DateTime" w:customStyle="1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styleId="AgendaInformation" w:customStyle="1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color="2F5496" w:themeColor="accent1" w:themeShade="BF" w:sz="2" w:space="10" w:shadow="1"/>
        <w:left w:val="single" w:color="2F5496" w:themeColor="accent1" w:themeShade="BF" w:sz="2" w:space="10" w:shadow="1"/>
        <w:bottom w:val="single" w:color="2F5496" w:themeColor="accent1" w:themeShade="BF" w:sz="2" w:space="10" w:shadow="1"/>
        <w:right w:val="single" w:color="2F5496" w:themeColor="accent1" w:themeShade="BF" w:sz="2" w:space="10" w:shadow="1"/>
      </w:pBdr>
      <w:ind w:left="1152" w:right="1152"/>
    </w:pPr>
    <w:rPr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themeShade="99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themeShade="99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styleId="DateChar" w:customStyle="1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954F72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2"/>
    <w:semiHidden/>
    <w:rsid w:val="00201B9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201B9D"/>
    <w:rPr>
      <w:rFonts w:asciiTheme="majorHAnsi" w:hAnsiTheme="majorHAnsi" w:eastAsiaTheme="majorEastAsia" w:cstheme="majorBidi"/>
      <w:i/>
      <w:iCs/>
      <w:color w:val="2F5496" w:themeColor="accent1" w:themeShade="BF"/>
      <w:sz w:val="22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201B9D"/>
    <w:rPr>
      <w:rFonts w:asciiTheme="majorHAnsi" w:hAnsiTheme="majorHAnsi" w:eastAsiaTheme="majorEastAsia" w:cstheme="majorBidi"/>
      <w:color w:val="2F5496" w:themeColor="accent1" w:themeShade="BF"/>
      <w:sz w:val="22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201B9D"/>
    <w:rPr>
      <w:rFonts w:asciiTheme="majorHAnsi" w:hAnsiTheme="majorHAnsi" w:eastAsiaTheme="majorEastAsia" w:cstheme="majorBidi"/>
      <w:color w:val="1F3763" w:themeColor="accent1" w:themeShade="7F"/>
      <w:sz w:val="22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201B9D"/>
    <w:rPr>
      <w:rFonts w:asciiTheme="majorHAnsi" w:hAnsiTheme="majorHAnsi" w:eastAsiaTheme="majorEastAsia" w:cstheme="majorBidi"/>
      <w:i/>
      <w:iCs/>
      <w:color w:val="1F3763" w:themeColor="accent1" w:themeShade="7F"/>
      <w:sz w:val="22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201B9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201B9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201B9D"/>
    <w:rPr>
      <w:color w:val="0563C1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themeTint="BF" w:sz="8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themeTint="BF" w:sz="6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01B9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1" w:customStyle="1">
    <w:name w:val="Smart Hyperlink1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hAnsiTheme="majorHAnsi" w:eastAsiaTheme="majorEastAsia"/>
      <w:b w:val="0"/>
      <w:color w:val="2F5496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47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1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9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5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ams.microsoft.com/l/meetup-join/19%3ameeting_MjQxODQ0ZTMtMjBjMS00MjExLTkwNzUtMzk4YTY0M2Y2NjE1%40thread.v2/0?context=%7b%22Tid%22%3a%22d1323671-cdbe-4417-b4d4-bdb24b51316b%22%2c%22Oid%22%3a%223eb4b8f6-bc90-4596-9ff9-7c14c626c774%22%7d" TargetMode="External" Id="rId8" /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hyperlink" Target="https://teams.microsoft.com/l/file/4323fbd3-a8da-46f6-9c93-44458f0c9b7a?tenantId=d1323671-cdbe-4417-b4d4-bdb24b51316b&amp;fileType=pdf&amp;objectUrl=https%3A%2F%2Frmiteduau-my.sharepoint.com%2Fpersonal%2Fs3824193_student_rmit_edu_au%2FDocuments%2FMicrosoft%20Teams%20Chat%20Files%2FCOSC2196%20-%20IntroToIT%20Assessment%20Task%203%20-%20Our%20IT%20Project.pdf&amp;baseUrl=https%3A%2F%2Frmiteduau-my.sharepoint.com%2Fpersonal%2Fs3824193_student_rmit_edu_au&amp;serviceName=p2p&amp;threadId=19:meeting_MmQ0OGFjYjgtM2QyYS00YTUxLTgyOWYtODJlYzIzNzE3MmI5@thread.v2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teams.microsoft.com/l/meetup-join/19%3ameeting_YTBhNWRlNzYtYTZmMy00YTg2LWJkNDUtMTAwNzFmNmI5YjU3%40thread.v2/0?context=%7b%22Tid%22%3a%22d1323671-cdbe-4417-b4d4-bdb24b51316b%22%2c%22Oid%22%3a%223eb4b8f6-bc90-4596-9ff9-7c14c626c774%22%7d" TargetMode="Externa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jv/Library/Containers/com.microsoft.Word/Data/Library/Application%20Support/Microsoft/Office/16.0/DTS/Search/%7b143775CC-8BEC-FC4F-ACCF-92EB6B0E6991%7dtf10169557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AC75617D7CE0419B34B93527037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5CE1-D1A7-2A41-B76B-8568CCC05BBF}"/>
      </w:docPartPr>
      <w:docPartBody>
        <w:p w:rsidR="00F14BDC" w:rsidRDefault="000E66AE">
          <w:pPr>
            <w:pStyle w:val="6DAC75617D7CE0419B34B9352703728E"/>
          </w:pPr>
          <w:r w:rsidRPr="009770B3">
            <w:rPr>
              <w:lang w:val="en-GB" w:bidi="en-GB"/>
            </w:rPr>
            <w:t>agenda</w:t>
          </w:r>
        </w:p>
      </w:docPartBody>
    </w:docPart>
    <w:docPart>
      <w:docPartPr>
        <w:name w:val="F77E291E38705B4D90E9D86B48228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AC21F-D821-344A-94F3-D50984EF02AD}"/>
      </w:docPartPr>
      <w:docPartBody>
        <w:p w:rsidR="00F14BDC" w:rsidRDefault="000E66AE">
          <w:pPr>
            <w:pStyle w:val="F77E291E38705B4D90E9D86B48228DF4"/>
          </w:pPr>
          <w:r w:rsidRPr="009770B3">
            <w:rPr>
              <w:lang w:val="en-GB" w:bidi="en-GB"/>
            </w:rPr>
            <w:t>Attendees:</w:t>
          </w:r>
        </w:p>
      </w:docPartBody>
    </w:docPart>
    <w:docPart>
      <w:docPartPr>
        <w:name w:val="E34BB3DFEA70DA43960B0CEA10B3F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9D35-C605-3D4D-A64C-421321D6ABFD}"/>
      </w:docPartPr>
      <w:docPartBody>
        <w:p w:rsidR="00F14BDC" w:rsidRDefault="000E66AE">
          <w:pPr>
            <w:pStyle w:val="E34BB3DFEA70DA43960B0CEA10B3F996"/>
          </w:pPr>
          <w:r w:rsidRPr="009770B3">
            <w:rPr>
              <w:lang w:val="en-GB" w:bidi="en-GB"/>
            </w:rPr>
            <w:t>Please read:</w:t>
          </w:r>
        </w:p>
      </w:docPartBody>
    </w:docPart>
    <w:docPart>
      <w:docPartPr>
        <w:name w:val="E5D8249769FE7F4782119689DA0FD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C55E-129A-2544-A0AA-81640857B24E}"/>
      </w:docPartPr>
      <w:docPartBody>
        <w:p w:rsidR="00F14BDC" w:rsidRDefault="000E66AE">
          <w:pPr>
            <w:pStyle w:val="E5D8249769FE7F4782119689DA0FDCCC"/>
          </w:pPr>
          <w:r>
            <w:rPr>
              <w:lang w:val="en-GB" w:bidi="en-GB"/>
            </w:rPr>
            <w:t>Time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27"/>
    <w:rsid w:val="000E66AE"/>
    <w:rsid w:val="00410327"/>
    <w:rsid w:val="005139C1"/>
    <w:rsid w:val="00F1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C75617D7CE0419B34B9352703728E">
    <w:name w:val="6DAC75617D7CE0419B34B9352703728E"/>
  </w:style>
  <w:style w:type="paragraph" w:customStyle="1" w:styleId="F77E291E38705B4D90E9D86B48228DF4">
    <w:name w:val="F77E291E38705B4D90E9D86B48228DF4"/>
  </w:style>
  <w:style w:type="paragraph" w:customStyle="1" w:styleId="E34BB3DFEA70DA43960B0CEA10B3F996">
    <w:name w:val="E34BB3DFEA70DA43960B0CEA10B3F996"/>
  </w:style>
  <w:style w:type="paragraph" w:customStyle="1" w:styleId="E5D8249769FE7F4782119689DA0FDCCC">
    <w:name w:val="E5D8249769FE7F4782119689DA0FD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%7b143775CC-8BEC-FC4F-ACCF-92EB6B0E6991%7dtf10169557.dotx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van der meer</dc:creator>
  <keywords/>
  <dc:description/>
  <lastModifiedBy>Victor Van Der Meer</lastModifiedBy>
  <revision>20</revision>
  <dcterms:created xsi:type="dcterms:W3CDTF">2021-02-06T11:30:00.0000000Z</dcterms:created>
  <dcterms:modified xsi:type="dcterms:W3CDTF">2021-02-06T23:35:20.1846833Z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