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0BC0" w14:textId="7E517066" w:rsidR="00953298" w:rsidRDefault="0075770A" w:rsidP="00953298">
      <w:pPr>
        <w:pStyle w:val="Heading1"/>
      </w:pPr>
      <w:r>
        <w:t>Assignment 3 Checklist</w:t>
      </w:r>
    </w:p>
    <w:p w14:paraId="491FC780" w14:textId="5258E825" w:rsidR="004D475E" w:rsidRPr="00754B56" w:rsidRDefault="0075770A" w:rsidP="00953298">
      <w:pPr>
        <w:pStyle w:val="Heading2"/>
      </w:pPr>
      <w:r>
        <w:t>Due 21/2/21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  <w:tblDescription w:val="Add household chores of each weekday in this table"/>
      </w:tblPr>
      <w:tblGrid>
        <w:gridCol w:w="5858"/>
        <w:gridCol w:w="1225"/>
        <w:gridCol w:w="1649"/>
        <w:gridCol w:w="1437"/>
      </w:tblGrid>
      <w:tr w:rsidR="0075770A" w14:paraId="287F38D5" w14:textId="77777777" w:rsidTr="004524F4">
        <w:trPr>
          <w:trHeight w:val="622"/>
          <w:tblHeader/>
        </w:trPr>
        <w:tc>
          <w:tcPr>
            <w:tcW w:w="5858" w:type="dxa"/>
            <w:shd w:val="clear" w:color="auto" w:fill="DBE5F1" w:themeFill="accent1" w:themeFillTint="33"/>
            <w:vAlign w:val="center"/>
          </w:tcPr>
          <w:p w14:paraId="633551FD" w14:textId="7B1519FA" w:rsidR="0075770A" w:rsidRPr="00953298" w:rsidRDefault="0075770A" w:rsidP="004F655D">
            <w:pPr>
              <w:pStyle w:val="Heading3"/>
              <w:jc w:val="left"/>
            </w:pPr>
            <w:r>
              <w:t>Task</w:t>
            </w:r>
          </w:p>
        </w:tc>
        <w:tc>
          <w:tcPr>
            <w:tcW w:w="1225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0F97449C" w14:textId="4EA2C0A2" w:rsidR="0075770A" w:rsidRPr="00953298" w:rsidRDefault="0075770A" w:rsidP="00953298">
            <w:pPr>
              <w:pStyle w:val="Heading3"/>
            </w:pPr>
            <w:r>
              <w:t>Assignee(s)</w:t>
            </w:r>
          </w:p>
        </w:tc>
        <w:tc>
          <w:tcPr>
            <w:tcW w:w="1649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392FC527" w14:textId="29D3AFA7" w:rsidR="0075770A" w:rsidRPr="00953298" w:rsidRDefault="0075770A" w:rsidP="00953298">
            <w:pPr>
              <w:pStyle w:val="Heading3"/>
            </w:pPr>
            <w:r>
              <w:t>Draft</w:t>
            </w:r>
          </w:p>
        </w:tc>
        <w:tc>
          <w:tcPr>
            <w:tcW w:w="1437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14:paraId="78AB30A5" w14:textId="36DA1626" w:rsidR="0075770A" w:rsidRPr="00953298" w:rsidRDefault="0075770A" w:rsidP="00953298">
            <w:pPr>
              <w:pStyle w:val="Heading3"/>
            </w:pPr>
            <w:r>
              <w:t>Completed</w:t>
            </w:r>
          </w:p>
        </w:tc>
      </w:tr>
      <w:tr w:rsidR="0075770A" w:rsidRPr="00953298" w14:paraId="36E563F3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33B41DD2" w14:textId="3D1CC0EF" w:rsidR="0075770A" w:rsidRPr="0075770A" w:rsidRDefault="0075770A" w:rsidP="00953298">
            <w:pPr>
              <w:pStyle w:val="Chores"/>
              <w:rPr>
                <w:u w:val="single"/>
              </w:rPr>
            </w:pPr>
            <w:r>
              <w:t>Meeting compilations:</w:t>
            </w:r>
            <w:r>
              <w:br/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FE8BDFC" w14:textId="5F9EC9C6" w:rsidR="0075770A" w:rsidRPr="00953298" w:rsidRDefault="004524F4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3ECD24F8" w14:textId="071ECEF6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F100F50" w14:textId="2226EEBD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75770A" w:rsidRPr="00953298" w14:paraId="13CBFD29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5F6A5057" w14:textId="033FD952" w:rsidR="001F7448" w:rsidRPr="001F7448" w:rsidRDefault="0075770A" w:rsidP="001F7448">
            <w:pPr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r>
              <w:t>GitHub hosted website</w:t>
            </w:r>
            <w:r w:rsidR="001F7448">
              <w:br/>
            </w:r>
          </w:p>
          <w:p w14:paraId="0C990402" w14:textId="4380CFDE" w:rsidR="001F7448" w:rsidRPr="001F7448" w:rsidRDefault="00473DEE" w:rsidP="001F7448">
            <w:pPr>
              <w:spacing w:before="0" w:after="0"/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hyperlink r:id="rId7" w:tooltip="https://petfindr.github.io/index" w:history="1">
              <w:r w:rsidR="001F7448" w:rsidRPr="001F7448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lang w:val="en-AU" w:eastAsia="en-AU"/>
                </w:rPr>
                <w:t>https://petfindr.github.io/index</w:t>
              </w:r>
            </w:hyperlink>
          </w:p>
          <w:p w14:paraId="19384263" w14:textId="653B7181" w:rsidR="0075770A" w:rsidRPr="00953298" w:rsidRDefault="0075770A" w:rsidP="00953298">
            <w:pPr>
              <w:pStyle w:val="Chores"/>
            </w:pP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E579307" w14:textId="21299255" w:rsidR="0075770A" w:rsidRPr="00953298" w:rsidRDefault="00F16404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20B03CD3" w14:textId="45EF64D7" w:rsidR="0075770A" w:rsidRPr="00953298" w:rsidRDefault="001F7448" w:rsidP="00F73A44">
            <w:pPr>
              <w:pStyle w:val="Chores"/>
              <w:jc w:val="center"/>
            </w:pPr>
            <w:r w:rsidRPr="001F7448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41A36DB" w14:textId="3B270E69" w:rsidR="0075770A" w:rsidRPr="00953298" w:rsidRDefault="00953E76" w:rsidP="00F73A44">
            <w:pPr>
              <w:pStyle w:val="Chores"/>
              <w:jc w:val="center"/>
            </w:pPr>
            <w:r w:rsidRPr="00953E76">
              <w:rPr>
                <w:highlight w:val="red"/>
              </w:rPr>
              <w:t>NO</w:t>
            </w:r>
          </w:p>
        </w:tc>
      </w:tr>
      <w:tr w:rsidR="0075770A" w:rsidRPr="00953298" w14:paraId="78BE9544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13BBCE69" w14:textId="23FA6369" w:rsidR="0075770A" w:rsidRPr="00953298" w:rsidRDefault="0075770A" w:rsidP="00953298">
            <w:pPr>
              <w:pStyle w:val="Chores"/>
            </w:pPr>
            <w:r>
              <w:t>Health tracker prototype, documentation, and video*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26EA54AF" w14:textId="323F467A" w:rsidR="0075770A" w:rsidRPr="00953298" w:rsidRDefault="0075770A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06BF7C71" w14:textId="20790DE7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15BDBC" w14:textId="25197F7B" w:rsidR="0075770A" w:rsidRPr="00953298" w:rsidRDefault="0075770A" w:rsidP="00F73A44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75770A" w:rsidRPr="00953298" w14:paraId="04D4C23D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42714DB6" w14:textId="36211D4F" w:rsidR="0075770A" w:rsidRPr="00953298" w:rsidRDefault="0075770A" w:rsidP="00953298">
            <w:pPr>
              <w:pStyle w:val="Chores"/>
            </w:pPr>
            <w:proofErr w:type="spellStart"/>
            <w:r>
              <w:t>Geoalert</w:t>
            </w:r>
            <w:proofErr w:type="spellEnd"/>
            <w:r>
              <w:t xml:space="preserve"> prototype, documentation, and video*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0FBF0A46" w14:textId="4E3718DD" w:rsidR="0075770A" w:rsidRPr="00953298" w:rsidRDefault="00F16404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2EF9DA06" w14:textId="53685CAA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22DF3AB" w14:textId="2FE49F6F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14487851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712C49C4" w14:textId="4E4C2620" w:rsidR="0075770A" w:rsidRPr="00953298" w:rsidRDefault="00F16404" w:rsidP="00953298">
            <w:pPr>
              <w:pStyle w:val="Chores"/>
            </w:pPr>
            <w:r>
              <w:t>GPS prototype, documentation, and video*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4B16D977" w14:textId="4C37F9C2" w:rsidR="0075770A" w:rsidRPr="00953298" w:rsidRDefault="00F16404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46A18E69" w14:textId="5BECA6C6" w:rsidR="0075770A" w:rsidRPr="00953298" w:rsidRDefault="001566E8" w:rsidP="00F73A44">
            <w:pPr>
              <w:pStyle w:val="Chores"/>
              <w:jc w:val="center"/>
            </w:pPr>
            <w:r w:rsidRPr="0075770A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EE1265D" w14:textId="0BA6FE3A" w:rsidR="0075770A" w:rsidRPr="00953298" w:rsidRDefault="00F16404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1566E8" w:rsidRPr="00953298" w14:paraId="78ECCF1D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89E1250" w14:textId="708FE6D1" w:rsidR="001566E8" w:rsidRDefault="001566E8" w:rsidP="00953298">
            <w:pPr>
              <w:pStyle w:val="Chores"/>
            </w:pPr>
            <w:r>
              <w:t>Wireframes and prototype collar image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333145EE" w14:textId="738215E1" w:rsidR="001566E8" w:rsidRDefault="001566E8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04547E27" w14:textId="5899D1B3" w:rsidR="001566E8" w:rsidRPr="00F16404" w:rsidRDefault="001566E8" w:rsidP="00F73A44">
            <w:pPr>
              <w:pStyle w:val="Chores"/>
              <w:jc w:val="center"/>
              <w:rPr>
                <w:highlight w:val="red"/>
              </w:rPr>
            </w:pPr>
            <w:r w:rsidRPr="001566E8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878449B" w14:textId="6A5CF4E3" w:rsidR="001566E8" w:rsidRPr="00F16404" w:rsidRDefault="001566E8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</w:tr>
      <w:tr w:rsidR="0075770A" w:rsidRPr="00953298" w14:paraId="295375BD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3B3C82C2" w14:textId="146BBD1B" w:rsidR="0075770A" w:rsidRPr="00953298" w:rsidRDefault="00E24A2F" w:rsidP="00953298">
            <w:pPr>
              <w:pStyle w:val="Chores"/>
            </w:pPr>
            <w:r>
              <w:t>Team Profile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B712352" w14:textId="67A97D4B" w:rsidR="0075770A" w:rsidRPr="00953298" w:rsidRDefault="00E24A2F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5E64C845" w14:textId="5646CD40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B63E3D8" w14:textId="763EEC79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7F4ED507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1D88FFB" w14:textId="41FF8DA2" w:rsidR="0075770A" w:rsidRPr="00953298" w:rsidRDefault="00E24A2F" w:rsidP="00953298">
            <w:pPr>
              <w:pStyle w:val="Chores"/>
            </w:pPr>
            <w:r>
              <w:t>Tools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6C184C20" w14:textId="490535E4" w:rsidR="0075770A" w:rsidRPr="00953298" w:rsidRDefault="004524F4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7B2D4D74" w14:textId="39A3CD12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4014637" w14:textId="6ED36C10" w:rsidR="0075770A" w:rsidRPr="00953298" w:rsidRDefault="00E24A2F" w:rsidP="00F73A44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75770A" w:rsidRPr="00953298" w14:paraId="263377A1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E4F5BC4" w14:textId="60735CAE" w:rsidR="0075770A" w:rsidRPr="00953298" w:rsidRDefault="00FE42A3" w:rsidP="00953298">
            <w:pPr>
              <w:pStyle w:val="Chores"/>
            </w:pPr>
            <w:r>
              <w:t>Project Description: Topic and Aims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580292D" w14:textId="16644821" w:rsidR="0075770A" w:rsidRPr="00953298" w:rsidRDefault="00FE42A3" w:rsidP="00F73A44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70B854F3" w14:textId="1D9B7798" w:rsidR="0075770A" w:rsidRPr="00953298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A9FD18E" w14:textId="5F1B021D" w:rsidR="0075770A" w:rsidRPr="00953298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001F866C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26A8F1F0" w14:textId="42FCC908" w:rsidR="00E24A2F" w:rsidRDefault="00FE42A3" w:rsidP="00953298">
            <w:pPr>
              <w:pStyle w:val="Chores"/>
            </w:pPr>
            <w:r>
              <w:lastRenderedPageBreak/>
              <w:t>Project Description: Landscape and Motivation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3A564527" w14:textId="50FC4FC0" w:rsidR="00E24A2F" w:rsidRDefault="00FE42A3" w:rsidP="00F73A44">
            <w:pPr>
              <w:pStyle w:val="Chores"/>
              <w:jc w:val="center"/>
            </w:pPr>
            <w:r>
              <w:t>Connor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1AA7AF27" w14:textId="374AB254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DF737AC" w14:textId="61ED54ED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1CAB575F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61376BBF" w14:textId="27482988" w:rsidR="00E24A2F" w:rsidRDefault="00FE42A3" w:rsidP="00953298">
            <w:pPr>
              <w:pStyle w:val="Chores"/>
            </w:pPr>
            <w:r>
              <w:t>Project Description: Plans and Progress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262D5934" w14:textId="358D9085" w:rsidR="00E24A2F" w:rsidRDefault="00FE42A3" w:rsidP="00F73A44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34C3D910" w14:textId="50C5E35C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86B04FE" w14:textId="4C1129CD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5C4C37DB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26628D29" w14:textId="77C13971" w:rsidR="00E24A2F" w:rsidRDefault="00FE42A3" w:rsidP="00953298">
            <w:pPr>
              <w:pStyle w:val="Chores"/>
            </w:pPr>
            <w:r>
              <w:t xml:space="preserve">Project Description: Roles 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2DCE1C3C" w14:textId="071C5667" w:rsidR="00E24A2F" w:rsidRDefault="00FE42A3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571E086E" w14:textId="7F235916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6364D9C" w14:textId="00FE9208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040D7232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F4E54BE" w14:textId="52131C09" w:rsidR="00FE42A3" w:rsidRDefault="00FE42A3" w:rsidP="00953298">
            <w:pPr>
              <w:pStyle w:val="Chores"/>
            </w:pPr>
            <w:r>
              <w:t>Project Description: Scope and Limits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4B15BDD6" w14:textId="7DC90E7B" w:rsidR="00FE42A3" w:rsidRDefault="00FE42A3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1C209928" w14:textId="106E42DC" w:rsidR="00FE42A3" w:rsidRPr="00FE42A3" w:rsidRDefault="00B0320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9A041EA" w14:textId="6FC6AC5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36A3746F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131D4356" w14:textId="1B8E0291" w:rsidR="00FE42A3" w:rsidRDefault="00FE42A3" w:rsidP="00953298">
            <w:pPr>
              <w:pStyle w:val="Chores"/>
            </w:pPr>
            <w:r>
              <w:t>Project Description: Tools and Technologies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64ACE95F" w14:textId="760BCAA5" w:rsidR="00FE42A3" w:rsidRDefault="00FE42A3" w:rsidP="00F73A44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5881C504" w14:textId="4D24AE71" w:rsidR="00FE42A3" w:rsidRDefault="00B0320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5700CB0" w14:textId="63DF517B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15C5D4E1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41F2560C" w14:textId="26214C88" w:rsidR="00FE42A3" w:rsidRDefault="00FE42A3" w:rsidP="00953298">
            <w:pPr>
              <w:pStyle w:val="Chores"/>
            </w:pPr>
            <w:r>
              <w:t>Project Description: Testing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08DBF489" w14:textId="045E22DC" w:rsidR="00FE42A3" w:rsidRDefault="00FE42A3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7940EE01" w14:textId="7EFB67B5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AF78C15" w14:textId="13CAF665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E24A2F" w:rsidRPr="00953298" w14:paraId="1698778E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1184E8B7" w14:textId="1A8D9C75" w:rsidR="00E24A2F" w:rsidRDefault="00FE42A3" w:rsidP="00953298">
            <w:pPr>
              <w:pStyle w:val="Chores"/>
            </w:pPr>
            <w:r>
              <w:t>Project Description: Timeframe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32E06C74" w14:textId="6118F4C9" w:rsidR="00E24A2F" w:rsidRDefault="00FE42A3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66AD6BEA" w14:textId="5DB95707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611DEAE" w14:textId="58FA4580" w:rsidR="00E24A2F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72512137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33A1788C" w14:textId="4FB4F663" w:rsidR="00FE42A3" w:rsidRDefault="00FE42A3" w:rsidP="00953298">
            <w:pPr>
              <w:pStyle w:val="Chores"/>
            </w:pPr>
            <w:r>
              <w:t>Project Description: Risks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549A5A44" w14:textId="66C45635" w:rsidR="00FE42A3" w:rsidRDefault="00FE42A3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4085C083" w14:textId="3700678C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6374B50" w14:textId="5028C8F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822FEA" w:rsidRPr="00953298" w14:paraId="4CA09BEB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56D71E12" w14:textId="7E8BAE99" w:rsidR="00822FEA" w:rsidRDefault="00C92010" w:rsidP="00953298">
            <w:pPr>
              <w:pStyle w:val="Chores"/>
            </w:pPr>
            <w:r>
              <w:t xml:space="preserve">Project Description: </w:t>
            </w:r>
            <w:r w:rsidR="00822FEA">
              <w:t>Group Processes and Communications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5A988B6" w14:textId="3DEEE16F" w:rsidR="00822FEA" w:rsidRDefault="004524F4" w:rsidP="00F73A44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23EE5E60" w14:textId="53C719AE" w:rsidR="00822FEA" w:rsidRPr="00FE42A3" w:rsidRDefault="00822FEA" w:rsidP="00F73A44">
            <w:pPr>
              <w:pStyle w:val="Chores"/>
              <w:jc w:val="center"/>
              <w:rPr>
                <w:highlight w:val="green"/>
              </w:rPr>
            </w:pPr>
            <w:r w:rsidRPr="00822FEA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AA73B75" w14:textId="2CD1EB41" w:rsidR="00822FEA" w:rsidRPr="00FE42A3" w:rsidRDefault="00822FEA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</w:tr>
      <w:tr w:rsidR="00FE42A3" w:rsidRPr="00953298" w14:paraId="7ECF060A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40556D9B" w14:textId="6D38430B" w:rsidR="00FE42A3" w:rsidRDefault="00FE42A3" w:rsidP="00953298">
            <w:pPr>
              <w:pStyle w:val="Chores"/>
            </w:pPr>
            <w:r>
              <w:t>Skills and Jobs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285AAA74" w14:textId="7D3FEDBE" w:rsidR="00FE42A3" w:rsidRPr="00FE42A3" w:rsidRDefault="004524F4" w:rsidP="00F73A44">
            <w:pPr>
              <w:pStyle w:val="Chores"/>
              <w:jc w:val="center"/>
              <w:rPr>
                <w:highlight w:val="red"/>
              </w:rPr>
            </w:pPr>
            <w:r w:rsidRPr="004524F4">
              <w:t>Mark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3949E122" w14:textId="597D27BD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24EA9A5" w14:textId="5B2992F3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69081F88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51967647" w14:textId="5AD898EB" w:rsidR="00FE42A3" w:rsidRDefault="00FE42A3" w:rsidP="00953298">
            <w:pPr>
              <w:pStyle w:val="Chores"/>
            </w:pPr>
            <w:r>
              <w:t>Feedback (</w:t>
            </w:r>
            <w:proofErr w:type="spellStart"/>
            <w:r>
              <w:t>SparkPLUS</w:t>
            </w:r>
            <w:proofErr w:type="spellEnd"/>
            <w:r>
              <w:t>)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14446B12" w14:textId="5765E2DB" w:rsidR="00FE42A3" w:rsidRDefault="00FE42A3" w:rsidP="00F73A44">
            <w:pPr>
              <w:pStyle w:val="Chores"/>
              <w:jc w:val="center"/>
            </w:pPr>
            <w:r>
              <w:t>ALL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1FCC4CE2" w14:textId="1B9EDFEE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AE4E8B" w14:textId="0799EA36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FE42A3" w:rsidRPr="00953298" w14:paraId="46826649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158B2D7" w14:textId="56DC8D6A" w:rsidR="00FE42A3" w:rsidRDefault="00FE42A3" w:rsidP="00953298">
            <w:pPr>
              <w:pStyle w:val="Chores"/>
            </w:pPr>
            <w:r>
              <w:t>Group Reflection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42D187B8" w14:textId="63F3DA31" w:rsidR="00FE42A3" w:rsidRDefault="00FE42A3" w:rsidP="00F73A44">
            <w:pPr>
              <w:pStyle w:val="Chores"/>
              <w:jc w:val="center"/>
            </w:pPr>
            <w:r w:rsidRPr="00B03203">
              <w:rPr>
                <w:highlight w:val="yellow"/>
              </w:rPr>
              <w:t>ALL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7B507EB9" w14:textId="3A65E058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A1A858D" w14:textId="009EE406" w:rsidR="00FE42A3" w:rsidRDefault="00FE42A3" w:rsidP="00F73A44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126A0A" w:rsidRPr="00953298" w14:paraId="59D2B8E2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032D1EE4" w14:textId="0716CE18" w:rsidR="00126A0A" w:rsidRDefault="00126A0A" w:rsidP="00953298">
            <w:pPr>
              <w:pStyle w:val="Chores"/>
            </w:pPr>
            <w:r>
              <w:lastRenderedPageBreak/>
              <w:t>Report Consolidation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7506C427" w14:textId="477BCF4D" w:rsidR="00126A0A" w:rsidRDefault="00126A0A" w:rsidP="00F73A44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1F9FF645" w14:textId="0AED994C" w:rsidR="00126A0A" w:rsidRPr="00FE42A3" w:rsidRDefault="00126A0A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6B78769" w14:textId="2DEA4094" w:rsidR="00126A0A" w:rsidRPr="00FE42A3" w:rsidRDefault="00126A0A" w:rsidP="00F73A44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</w:tr>
      <w:tr w:rsidR="00E24A2F" w:rsidRPr="00953298" w14:paraId="5CD73159" w14:textId="77777777" w:rsidTr="004524F4">
        <w:trPr>
          <w:trHeight w:val="622"/>
        </w:trPr>
        <w:tc>
          <w:tcPr>
            <w:tcW w:w="5858" w:type="dxa"/>
            <w:vAlign w:val="center"/>
          </w:tcPr>
          <w:p w14:paraId="699A8E35" w14:textId="429B7074" w:rsidR="00E24A2F" w:rsidRDefault="00E24A2F" w:rsidP="00953298">
            <w:pPr>
              <w:pStyle w:val="Chores"/>
            </w:pPr>
            <w:r>
              <w:t>Video</w:t>
            </w:r>
          </w:p>
        </w:tc>
        <w:tc>
          <w:tcPr>
            <w:tcW w:w="1225" w:type="dxa"/>
            <w:tcMar>
              <w:left w:w="29" w:type="dxa"/>
              <w:right w:w="29" w:type="dxa"/>
            </w:tcMar>
            <w:vAlign w:val="center"/>
          </w:tcPr>
          <w:p w14:paraId="694E78D8" w14:textId="0CDB0637" w:rsidR="00E24A2F" w:rsidRDefault="00E24A2F" w:rsidP="00F73A44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649" w:type="dxa"/>
            <w:tcMar>
              <w:left w:w="29" w:type="dxa"/>
              <w:right w:w="29" w:type="dxa"/>
            </w:tcMar>
            <w:vAlign w:val="center"/>
          </w:tcPr>
          <w:p w14:paraId="027EDE66" w14:textId="7471D89D" w:rsidR="00E24A2F" w:rsidRDefault="00E24A2F" w:rsidP="00F73A44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826A00F" w14:textId="02B8D616" w:rsidR="00E24A2F" w:rsidRDefault="00E24A2F" w:rsidP="00F73A44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</w:tr>
    </w:tbl>
    <w:p w14:paraId="1F8111E3" w14:textId="1F16DA5E" w:rsidR="00FA783E" w:rsidRDefault="00FA783E" w:rsidP="00024310"/>
    <w:p w14:paraId="07EEE9C5" w14:textId="2073A53A" w:rsidR="0075770A" w:rsidRPr="0075770A" w:rsidRDefault="00F16404" w:rsidP="0075770A">
      <w:pPr>
        <w:pStyle w:val="NormalWeb"/>
        <w:rPr>
          <w:rFonts w:asciiTheme="minorHAnsi" w:hAnsiTheme="minorHAnsi" w:cstheme="minorHAnsi"/>
          <w:lang w:val="en-AU" w:eastAsia="en-AU"/>
        </w:rPr>
      </w:pPr>
      <w:r>
        <w:rPr>
          <w:rFonts w:asciiTheme="minorHAnsi" w:hAnsiTheme="minorHAnsi" w:cstheme="minorHAnsi"/>
        </w:rPr>
        <w:t>*</w:t>
      </w:r>
      <w:r w:rsidR="0075770A" w:rsidRPr="0075770A">
        <w:rPr>
          <w:rFonts w:asciiTheme="minorHAnsi" w:hAnsiTheme="minorHAnsi" w:cstheme="minorHAnsi"/>
        </w:rPr>
        <w:t>From Anthony Clapp on how to submit MIT App Inventor work:</w:t>
      </w:r>
      <w:r w:rsidR="0075770A">
        <w:rPr>
          <w:rFonts w:asciiTheme="minorHAnsi" w:hAnsiTheme="minorHAnsi" w:cstheme="minorHAnsi"/>
        </w:rPr>
        <w:br/>
      </w:r>
      <w:r w:rsidR="0075770A" w:rsidRPr="0075770A">
        <w:rPr>
          <w:rFonts w:asciiTheme="minorHAnsi" w:hAnsiTheme="minorHAnsi" w:cstheme="minorHAnsi"/>
        </w:rPr>
        <w:br/>
      </w:r>
      <w:r w:rsidR="0075770A" w:rsidRPr="0075770A">
        <w:rPr>
          <w:rFonts w:asciiTheme="minorHAnsi" w:hAnsiTheme="minorHAnsi" w:cstheme="minorHAnsi"/>
          <w:lang w:val="en-AU" w:eastAsia="en-AU"/>
        </w:rPr>
        <w:t xml:space="preserve">Haven't personally used it (to know what options there are beyond: </w:t>
      </w:r>
      <w:hyperlink r:id="rId8" w:tgtFrame="_blank" w:history="1">
        <w:r w:rsidR="0075770A" w:rsidRPr="0075770A">
          <w:rPr>
            <w:rFonts w:asciiTheme="minorHAnsi" w:hAnsiTheme="minorHAnsi" w:cstheme="minorHAnsi"/>
            <w:color w:val="0000FF"/>
            <w:u w:val="single"/>
            <w:lang w:val="en-AU" w:eastAsia="en-AU"/>
          </w:rPr>
          <w:t>http://appinventor.mit.edu/explore/ai2/share (Links to an external site.)</w:t>
        </w:r>
      </w:hyperlink>
      <w:r w:rsidR="0075770A" w:rsidRPr="0075770A">
        <w:rPr>
          <w:rFonts w:asciiTheme="minorHAnsi" w:hAnsiTheme="minorHAnsi" w:cstheme="minorHAnsi"/>
          <w:lang w:val="en-AU" w:eastAsia="en-AU"/>
        </w:rPr>
        <w:t xml:space="preserve"> ) but would say package it up and share it along with recommendation that you run through a user using it for a video recording too.</w:t>
      </w:r>
    </w:p>
    <w:p w14:paraId="738ADC3E" w14:textId="38ED88C7" w:rsidR="0075770A" w:rsidRDefault="0075770A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 w:rsidRPr="0075770A">
        <w:rPr>
          <w:rFonts w:cstheme="minorHAnsi"/>
          <w:sz w:val="24"/>
          <w:szCs w:val="24"/>
          <w:lang w:val="en-AU" w:eastAsia="en-AU"/>
        </w:rPr>
        <w:t>Kind Regards,</w:t>
      </w:r>
      <w:r w:rsidRPr="0075770A">
        <w:rPr>
          <w:rFonts w:cstheme="minorHAnsi"/>
          <w:sz w:val="24"/>
          <w:szCs w:val="24"/>
          <w:lang w:val="en-AU" w:eastAsia="en-AU"/>
        </w:rPr>
        <w:br/>
        <w:t>AC</w:t>
      </w:r>
    </w:p>
    <w:p w14:paraId="0BA4FC29" w14:textId="536A5768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</w:p>
    <w:p w14:paraId="31A8188F" w14:textId="32A78E66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A1’s in</w:t>
      </w:r>
    </w:p>
    <w:p w14:paraId="610EA5B6" w14:textId="0DD1D799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Matthew</w:t>
      </w:r>
    </w:p>
    <w:p w14:paraId="4648AEB8" w14:textId="30B7AA7A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Victor</w:t>
      </w:r>
    </w:p>
    <w:p w14:paraId="1113CD29" w14:textId="05AE2C88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Connor</w:t>
      </w:r>
    </w:p>
    <w:p w14:paraId="05EF0605" w14:textId="73871D02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Quentin</w:t>
      </w:r>
    </w:p>
    <w:p w14:paraId="0030A432" w14:textId="77777777" w:rsidR="004524F4" w:rsidRPr="0075770A" w:rsidRDefault="004524F4" w:rsidP="004524F4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proofErr w:type="spellStart"/>
      <w:r>
        <w:rPr>
          <w:rFonts w:cstheme="minorHAnsi"/>
          <w:sz w:val="24"/>
          <w:szCs w:val="24"/>
          <w:lang w:val="en-AU" w:eastAsia="en-AU"/>
        </w:rPr>
        <w:t>Kanav</w:t>
      </w:r>
      <w:proofErr w:type="spellEnd"/>
    </w:p>
    <w:p w14:paraId="2170D1E3" w14:textId="77777777" w:rsidR="004524F4" w:rsidRDefault="004524F4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</w:p>
    <w:p w14:paraId="6B96F217" w14:textId="57FC662C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AI’s missing:</w:t>
      </w:r>
    </w:p>
    <w:p w14:paraId="08E87D0E" w14:textId="581B93F4" w:rsidR="00B03203" w:rsidRDefault="00B03203" w:rsidP="0075770A">
      <w:pPr>
        <w:spacing w:before="100" w:beforeAutospacing="1" w:after="100" w:afterAutospacing="1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Mark</w:t>
      </w:r>
    </w:p>
    <w:p w14:paraId="4AC41CE4" w14:textId="77777777" w:rsidR="0075770A" w:rsidRPr="004D475E" w:rsidRDefault="0075770A" w:rsidP="00024310"/>
    <w:sectPr w:rsidR="0075770A" w:rsidRPr="004D475E" w:rsidSect="00024310">
      <w:footerReference w:type="default" r:id="rId9"/>
      <w:footnotePr>
        <w:numRestart w:val="eachPage"/>
      </w:footnotePr>
      <w:endnotePr>
        <w:numFmt w:val="decimal"/>
        <w:numStart w:val="0"/>
      </w:endnotePr>
      <w:pgSz w:w="15840" w:h="12240" w:orient="landscape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E1D48" w14:textId="77777777" w:rsidR="00473DEE" w:rsidRDefault="00473DEE" w:rsidP="0090295D">
      <w:r>
        <w:separator/>
      </w:r>
    </w:p>
  </w:endnote>
  <w:endnote w:type="continuationSeparator" w:id="0">
    <w:p w14:paraId="21D32376" w14:textId="77777777" w:rsidR="00473DEE" w:rsidRDefault="00473DEE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51B2" w14:textId="57D356E6" w:rsidR="00FA783E" w:rsidRDefault="00FA783E" w:rsidP="00FA783E">
    <w:pPr>
      <w:jc w:val="center"/>
    </w:pPr>
  </w:p>
  <w:p w14:paraId="2487DC6D" w14:textId="77777777" w:rsidR="00FA783E" w:rsidRDefault="00473DEE" w:rsidP="00FA783E">
    <w:pPr>
      <w:jc w:val="center"/>
    </w:pPr>
    <w:sdt>
      <w:sdtPr>
        <w:id w:val="18349499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A783E">
          <w:fldChar w:fldCharType="begin"/>
        </w:r>
        <w:r w:rsidR="00FA783E">
          <w:instrText xml:space="preserve"> PAGE   \* MERGEFORMAT </w:instrText>
        </w:r>
        <w:r w:rsidR="00FA783E">
          <w:fldChar w:fldCharType="separate"/>
        </w:r>
        <w:r w:rsidR="00024310">
          <w:rPr>
            <w:noProof/>
          </w:rPr>
          <w:t>2</w:t>
        </w:r>
        <w:r w:rsidR="00FA783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3ECB6" w14:textId="77777777" w:rsidR="00473DEE" w:rsidRDefault="00473DEE" w:rsidP="0090295D">
      <w:r>
        <w:separator/>
      </w:r>
    </w:p>
  </w:footnote>
  <w:footnote w:type="continuationSeparator" w:id="0">
    <w:p w14:paraId="2872230F" w14:textId="77777777" w:rsidR="00473DEE" w:rsidRDefault="00473DEE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5630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D05C9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B23E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4CB8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BA082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BEC77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9A53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2E5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667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D80C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A"/>
    <w:rsid w:val="00024310"/>
    <w:rsid w:val="000444B2"/>
    <w:rsid w:val="00065416"/>
    <w:rsid w:val="000A491F"/>
    <w:rsid w:val="000D0C12"/>
    <w:rsid w:val="000E154C"/>
    <w:rsid w:val="000F0EAF"/>
    <w:rsid w:val="000F3308"/>
    <w:rsid w:val="00122DFE"/>
    <w:rsid w:val="00126A0A"/>
    <w:rsid w:val="001509B3"/>
    <w:rsid w:val="001566E8"/>
    <w:rsid w:val="00190A16"/>
    <w:rsid w:val="001A1A66"/>
    <w:rsid w:val="001C6491"/>
    <w:rsid w:val="001C6D75"/>
    <w:rsid w:val="001C7CC5"/>
    <w:rsid w:val="001F7448"/>
    <w:rsid w:val="002202C1"/>
    <w:rsid w:val="0023361E"/>
    <w:rsid w:val="0025659A"/>
    <w:rsid w:val="002642C8"/>
    <w:rsid w:val="00273896"/>
    <w:rsid w:val="00284972"/>
    <w:rsid w:val="002B2A15"/>
    <w:rsid w:val="002B5C70"/>
    <w:rsid w:val="002D2AEE"/>
    <w:rsid w:val="002F1562"/>
    <w:rsid w:val="0034428D"/>
    <w:rsid w:val="00356360"/>
    <w:rsid w:val="003A6982"/>
    <w:rsid w:val="003B295C"/>
    <w:rsid w:val="003B5907"/>
    <w:rsid w:val="003C24AB"/>
    <w:rsid w:val="003F155C"/>
    <w:rsid w:val="003F3F31"/>
    <w:rsid w:val="004169D3"/>
    <w:rsid w:val="00420ADD"/>
    <w:rsid w:val="004524F4"/>
    <w:rsid w:val="00455C97"/>
    <w:rsid w:val="00473DEE"/>
    <w:rsid w:val="004D475E"/>
    <w:rsid w:val="004F21C8"/>
    <w:rsid w:val="004F27A2"/>
    <w:rsid w:val="004F655D"/>
    <w:rsid w:val="004F7D07"/>
    <w:rsid w:val="005136C7"/>
    <w:rsid w:val="005156F2"/>
    <w:rsid w:val="00534827"/>
    <w:rsid w:val="00556208"/>
    <w:rsid w:val="00565A79"/>
    <w:rsid w:val="00575AFD"/>
    <w:rsid w:val="0058681C"/>
    <w:rsid w:val="00593B5B"/>
    <w:rsid w:val="00596B42"/>
    <w:rsid w:val="00597FD9"/>
    <w:rsid w:val="005D7330"/>
    <w:rsid w:val="006114C6"/>
    <w:rsid w:val="00615C11"/>
    <w:rsid w:val="00616FAB"/>
    <w:rsid w:val="00655DC0"/>
    <w:rsid w:val="00656E99"/>
    <w:rsid w:val="00687447"/>
    <w:rsid w:val="006B30F5"/>
    <w:rsid w:val="006D7CC9"/>
    <w:rsid w:val="006E701F"/>
    <w:rsid w:val="006E7276"/>
    <w:rsid w:val="00747C03"/>
    <w:rsid w:val="00754B56"/>
    <w:rsid w:val="0075770A"/>
    <w:rsid w:val="007643DD"/>
    <w:rsid w:val="0077363A"/>
    <w:rsid w:val="007A4C07"/>
    <w:rsid w:val="007C274B"/>
    <w:rsid w:val="007D11F5"/>
    <w:rsid w:val="007E7D01"/>
    <w:rsid w:val="00802B12"/>
    <w:rsid w:val="008032AF"/>
    <w:rsid w:val="00822FEA"/>
    <w:rsid w:val="0082362D"/>
    <w:rsid w:val="0085019F"/>
    <w:rsid w:val="00853CCA"/>
    <w:rsid w:val="008A078F"/>
    <w:rsid w:val="008C62A2"/>
    <w:rsid w:val="008D1469"/>
    <w:rsid w:val="008E1C6F"/>
    <w:rsid w:val="008F159D"/>
    <w:rsid w:val="0090295D"/>
    <w:rsid w:val="00953298"/>
    <w:rsid w:val="00953E76"/>
    <w:rsid w:val="009758F2"/>
    <w:rsid w:val="009819F6"/>
    <w:rsid w:val="009C328A"/>
    <w:rsid w:val="009D74B2"/>
    <w:rsid w:val="00A30EC5"/>
    <w:rsid w:val="00A32550"/>
    <w:rsid w:val="00A7377D"/>
    <w:rsid w:val="00A77B8A"/>
    <w:rsid w:val="00AD078D"/>
    <w:rsid w:val="00AF11CE"/>
    <w:rsid w:val="00B01FF4"/>
    <w:rsid w:val="00B03203"/>
    <w:rsid w:val="00B05F9B"/>
    <w:rsid w:val="00B15AF0"/>
    <w:rsid w:val="00B5551A"/>
    <w:rsid w:val="00B72870"/>
    <w:rsid w:val="00B81E86"/>
    <w:rsid w:val="00BA312D"/>
    <w:rsid w:val="00BB4009"/>
    <w:rsid w:val="00BC4B85"/>
    <w:rsid w:val="00BC5E05"/>
    <w:rsid w:val="00C136D7"/>
    <w:rsid w:val="00C41E4F"/>
    <w:rsid w:val="00C57941"/>
    <w:rsid w:val="00C92010"/>
    <w:rsid w:val="00CB5A81"/>
    <w:rsid w:val="00D1004C"/>
    <w:rsid w:val="00D56834"/>
    <w:rsid w:val="00DA1819"/>
    <w:rsid w:val="00DA59E2"/>
    <w:rsid w:val="00DA5FD4"/>
    <w:rsid w:val="00DB1EA9"/>
    <w:rsid w:val="00DD18B9"/>
    <w:rsid w:val="00DD697E"/>
    <w:rsid w:val="00E13349"/>
    <w:rsid w:val="00E24A2F"/>
    <w:rsid w:val="00E352B3"/>
    <w:rsid w:val="00E41974"/>
    <w:rsid w:val="00E45548"/>
    <w:rsid w:val="00E4782C"/>
    <w:rsid w:val="00E70F28"/>
    <w:rsid w:val="00E723DC"/>
    <w:rsid w:val="00E963F7"/>
    <w:rsid w:val="00EA7139"/>
    <w:rsid w:val="00EC0D3E"/>
    <w:rsid w:val="00EC1567"/>
    <w:rsid w:val="00EC7C5F"/>
    <w:rsid w:val="00EF3E04"/>
    <w:rsid w:val="00F01CA8"/>
    <w:rsid w:val="00F16404"/>
    <w:rsid w:val="00F50CE4"/>
    <w:rsid w:val="00F54CEB"/>
    <w:rsid w:val="00F73A44"/>
    <w:rsid w:val="00F76F1D"/>
    <w:rsid w:val="00F85936"/>
    <w:rsid w:val="00FA73C6"/>
    <w:rsid w:val="00FA7769"/>
    <w:rsid w:val="00FA783E"/>
    <w:rsid w:val="00FB5196"/>
    <w:rsid w:val="00FE09D6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90A86"/>
  <w15:docId w15:val="{90E36A07-55F5-4ABC-820D-5FA45D87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75"/>
  </w:style>
  <w:style w:type="paragraph" w:styleId="Heading1">
    <w:name w:val="heading 1"/>
    <w:basedOn w:val="Normal"/>
    <w:next w:val="Normal"/>
    <w:link w:val="Heading1Ch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444B2"/>
    <w:pPr>
      <w:spacing w:after="3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0444B2"/>
    <w:rPr>
      <w:color w:val="365F91" w:themeColor="accent1" w:themeShade="BF"/>
      <w:sz w:val="24"/>
      <w:szCs w:val="28"/>
    </w:rPr>
  </w:style>
  <w:style w:type="paragraph" w:styleId="Signature">
    <w:name w:val="Signature"/>
    <w:basedOn w:val="Normal"/>
    <w:link w:val="SignatureCh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SignatureChar">
    <w:name w:val="Signature Char"/>
    <w:basedOn w:val="DefaultParagraphFont"/>
    <w:link w:val="Signature"/>
    <w:uiPriority w:val="99"/>
    <w:rsid w:val="008C62A2"/>
    <w:rPr>
      <w:rFonts w:ascii="Cambria" w:eastAsia="Tahom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eGrid">
    <w:name w:val="Table Grid"/>
    <w:basedOn w:val="Table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3F7"/>
  </w:style>
  <w:style w:type="paragraph" w:styleId="Footer">
    <w:name w:val="footer"/>
    <w:basedOn w:val="Normal"/>
    <w:link w:val="Foot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3F7"/>
  </w:style>
  <w:style w:type="character" w:styleId="PlaceholderText">
    <w:name w:val="Placeholder Text"/>
    <w:basedOn w:val="DefaultParagraphFont"/>
    <w:uiPriority w:val="99"/>
    <w:semiHidden/>
    <w:rsid w:val="003563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30EC5"/>
  </w:style>
  <w:style w:type="paragraph" w:styleId="BlockText">
    <w:name w:val="Block Text"/>
    <w:basedOn w:val="Normal"/>
    <w:uiPriority w:val="99"/>
    <w:semiHidden/>
    <w:unhideWhenUsed/>
    <w:rsid w:val="0035636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30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0EC5"/>
  </w:style>
  <w:style w:type="paragraph" w:styleId="BodyText2">
    <w:name w:val="Body Text 2"/>
    <w:basedOn w:val="Normal"/>
    <w:link w:val="BodyText2Char"/>
    <w:uiPriority w:val="99"/>
    <w:semiHidden/>
    <w:unhideWhenUsed/>
    <w:rsid w:val="00A30E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0EC5"/>
  </w:style>
  <w:style w:type="paragraph" w:styleId="BodyText3">
    <w:name w:val="Body Text 3"/>
    <w:basedOn w:val="Normal"/>
    <w:link w:val="BodyText3Char"/>
    <w:uiPriority w:val="99"/>
    <w:semiHidden/>
    <w:unhideWhenUsed/>
    <w:rsid w:val="00A30EC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30E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30EC5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30E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0EC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0E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0EC5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0E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0EC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0E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30EC5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30EC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EC5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30EC5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30EC5"/>
  </w:style>
  <w:style w:type="table" w:styleId="ColorfulGrid">
    <w:name w:val="Colorful Grid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0E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E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E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E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EC5"/>
  </w:style>
  <w:style w:type="character" w:customStyle="1" w:styleId="DateChar">
    <w:name w:val="Date Char"/>
    <w:basedOn w:val="DefaultParagraphFont"/>
    <w:link w:val="Date"/>
    <w:uiPriority w:val="99"/>
    <w:semiHidden/>
    <w:rsid w:val="00A30EC5"/>
  </w:style>
  <w:style w:type="paragraph" w:styleId="DocumentMap">
    <w:name w:val="Document Map"/>
    <w:basedOn w:val="Normal"/>
    <w:link w:val="DocumentMap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E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30EC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30EC5"/>
  </w:style>
  <w:style w:type="character" w:styleId="EndnoteReference">
    <w:name w:val="end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0E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30EC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0EC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EC5"/>
    <w:rPr>
      <w:szCs w:val="20"/>
    </w:rPr>
  </w:style>
  <w:style w:type="table" w:styleId="GridTable1Light">
    <w:name w:val="Grid Table 1 Light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C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C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C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30EC5"/>
  </w:style>
  <w:style w:type="paragraph" w:styleId="HTMLAddress">
    <w:name w:val="HTML Address"/>
    <w:basedOn w:val="Normal"/>
    <w:link w:val="HTMLAddressChar"/>
    <w:uiPriority w:val="99"/>
    <w:semiHidden/>
    <w:unhideWhenUsed/>
    <w:rsid w:val="00A30EC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30E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30E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30E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C5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30E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30E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0E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30EC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30EC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30EC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30EC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30EC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30EC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30EC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30EC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30EC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30EC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30EC5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30EC5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30EC5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30EC5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30EC5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30EC5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30EC5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30EC5"/>
  </w:style>
  <w:style w:type="paragraph" w:styleId="List">
    <w:name w:val="List"/>
    <w:basedOn w:val="Normal"/>
    <w:uiPriority w:val="99"/>
    <w:semiHidden/>
    <w:unhideWhenUsed/>
    <w:rsid w:val="00A30EC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30EC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30EC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30EC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30EC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30EC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30EC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30EC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30EC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30E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30EC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30EC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30EC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30EC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30EC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30EC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30EC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30EC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30EC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30EC5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30E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30E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30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30E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30EC5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30E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30EC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30EC5"/>
  </w:style>
  <w:style w:type="character" w:styleId="PageNumber">
    <w:name w:val="page number"/>
    <w:basedOn w:val="DefaultParagraphFont"/>
    <w:uiPriority w:val="99"/>
    <w:semiHidden/>
    <w:unhideWhenUsed/>
    <w:rsid w:val="00A30EC5"/>
  </w:style>
  <w:style w:type="table" w:styleId="PlainTable1">
    <w:name w:val="Plain Table 1"/>
    <w:basedOn w:val="TableNormal"/>
    <w:uiPriority w:val="41"/>
    <w:rsid w:val="00A30EC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EC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0EC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30EC5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0EC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30E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30EC5"/>
  </w:style>
  <w:style w:type="character" w:styleId="SmartHyperlink">
    <w:name w:val="Smart Hyperlink"/>
    <w:basedOn w:val="DefaultParagraphFont"/>
    <w:uiPriority w:val="99"/>
    <w:semiHidden/>
    <w:unhideWhenUsed/>
    <w:rsid w:val="00A30EC5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A30EC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30EC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30E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30E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30E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30E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30EC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30E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30EC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30EC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30E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30EC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30EC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30EC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30EC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30EC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30EC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30E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30E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30EC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30E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30E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30E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30E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3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30EC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30EC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30EC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30E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30E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30E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0E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30E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0E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30E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30E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30E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30E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EC5"/>
    <w:pPr>
      <w:keepNext/>
      <w:keepLines/>
      <w:spacing w:before="240" w:after="0"/>
      <w:outlineLvl w:val="9"/>
    </w:pPr>
    <w:rPr>
      <w:rFonts w:eastAsiaTheme="majorEastAsia" w:cstheme="majorBidi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56360"/>
    <w:rPr>
      <w:color w:val="595959" w:themeColor="text1" w:themeTint="A6"/>
      <w:shd w:val="clear" w:color="auto" w:fill="E6E6E6"/>
    </w:rPr>
  </w:style>
  <w:style w:type="character" w:customStyle="1" w:styleId="screenreader-only">
    <w:name w:val="screenreader-only"/>
    <w:basedOn w:val="DefaultParagraphFont"/>
    <w:rsid w:val="0075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ai2/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findr.github.io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Roaming\Microsoft\Templates\Checklist%20for%20a%20child's%20household%20ch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Checklist for a child's household chores.dotx</Template>
  <TotalTime>76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Ahearn</dc:creator>
  <cp:lastModifiedBy>Matthew Ahearn</cp:lastModifiedBy>
  <cp:revision>8</cp:revision>
  <dcterms:created xsi:type="dcterms:W3CDTF">2021-02-13T00:03:00Z</dcterms:created>
  <dcterms:modified xsi:type="dcterms:W3CDTF">2021-02-15T12:01:00Z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